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A04E7" w14:textId="43CB3837" w:rsidR="001D562B" w:rsidRPr="00B95825" w:rsidRDefault="001D562B" w:rsidP="001D562B">
      <w:pPr>
        <w:pStyle w:val="Ingenafstand"/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sz w:val="22"/>
          <w:szCs w:val="22"/>
          <w:lang w:val="sv-SE"/>
        </w:rPr>
        <w:t>Nibe</w:t>
      </w:r>
    </w:p>
    <w:p w14:paraId="4E0AD547" w14:textId="26CA4B85" w:rsidR="001D562B" w:rsidRPr="00B95825" w:rsidRDefault="001D562B" w:rsidP="001D562B">
      <w:pPr>
        <w:pStyle w:val="Ingenafstand"/>
        <w:tabs>
          <w:tab w:val="right" w:pos="9638"/>
        </w:tabs>
        <w:rPr>
          <w:rFonts w:ascii="Calibri" w:hAnsi="Calibri" w:cs="Calibri"/>
          <w:sz w:val="22"/>
          <w:szCs w:val="22"/>
          <w:lang w:val="sv-SE"/>
        </w:rPr>
      </w:pPr>
      <w:sdt>
        <w:sdtPr>
          <w:rPr>
            <w:rFonts w:ascii="Calibri" w:hAnsi="Calibri" w:cs="Calibri"/>
            <w:sz w:val="22"/>
            <w:szCs w:val="22"/>
            <w:lang w:val="sv-SE"/>
          </w:rPr>
          <w:alias w:val="Skriv postnummer og by"/>
          <w:tag w:val="Skriv postnummer og by"/>
          <w:id w:val="1211540460"/>
          <w:placeholder>
            <w:docPart w:val="9D57E9F8BE364C9C9254F1F93184FF49"/>
          </w:placeholder>
          <w:text/>
        </w:sdtPr>
        <w:sdtContent>
          <w:r>
            <w:rPr>
              <w:rFonts w:ascii="Calibri" w:hAnsi="Calibri" w:cs="Calibri"/>
              <w:sz w:val="22"/>
              <w:szCs w:val="22"/>
              <w:lang w:val="sv-SE"/>
            </w:rPr>
            <w:t>Hannabadsvägen 5</w:t>
          </w:r>
        </w:sdtContent>
      </w:sdt>
    </w:p>
    <w:p w14:paraId="10A4E9F3" w14:textId="68D79C40" w:rsidR="001D562B" w:rsidRDefault="001D562B" w:rsidP="001D562B">
      <w:pPr>
        <w:pStyle w:val="Ingenafstand"/>
        <w:tabs>
          <w:tab w:val="right" w:pos="9638"/>
        </w:tabs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sz w:val="22"/>
          <w:szCs w:val="22"/>
          <w:lang w:val="sv-SE"/>
        </w:rPr>
        <w:t>285 32 Markaryd</w:t>
      </w:r>
    </w:p>
    <w:p w14:paraId="329225B5" w14:textId="63E51A8E" w:rsidR="005D2ADC" w:rsidRPr="00B95825" w:rsidRDefault="005D2ADC" w:rsidP="001D562B">
      <w:pPr>
        <w:pStyle w:val="Ingenafstand"/>
        <w:tabs>
          <w:tab w:val="right" w:pos="9638"/>
        </w:tabs>
        <w:rPr>
          <w:rFonts w:ascii="Calibri" w:hAnsi="Calibri" w:cs="Calibri"/>
          <w:sz w:val="22"/>
          <w:szCs w:val="22"/>
          <w:lang w:val="sv-SE"/>
        </w:rPr>
      </w:pPr>
      <w:r>
        <w:rPr>
          <w:rFonts w:ascii="Calibri" w:hAnsi="Calibri" w:cs="Calibri"/>
          <w:sz w:val="22"/>
          <w:szCs w:val="22"/>
          <w:lang w:val="sv-SE"/>
        </w:rPr>
        <w:t>Att: Johan Frick</w:t>
      </w:r>
    </w:p>
    <w:p w14:paraId="21AFCAFF" w14:textId="7406FD12" w:rsidR="001D562B" w:rsidRPr="00B95825" w:rsidRDefault="001D562B" w:rsidP="001D562B">
      <w:pPr>
        <w:pStyle w:val="Ingenafstand"/>
        <w:spacing w:before="120"/>
        <w:rPr>
          <w:rFonts w:ascii="Calibri" w:hAnsi="Calibri" w:cs="Calibri"/>
          <w:i/>
          <w:sz w:val="22"/>
          <w:szCs w:val="22"/>
          <w:lang w:val="sv-SE"/>
        </w:rPr>
      </w:pPr>
      <w:r w:rsidRPr="00B95825">
        <w:rPr>
          <w:rFonts w:ascii="Calibri" w:hAnsi="Calibri" w:cs="Calibri"/>
          <w:i/>
          <w:sz w:val="22"/>
          <w:szCs w:val="22"/>
          <w:lang w:val="sv-SE"/>
        </w:rPr>
        <w:t xml:space="preserve">Ansökan till tjänsten som </w:t>
      </w:r>
      <w:r w:rsidR="00630C4D">
        <w:rPr>
          <w:rFonts w:ascii="Calibri" w:hAnsi="Calibri" w:cs="Calibri"/>
          <w:i/>
          <w:sz w:val="22"/>
          <w:szCs w:val="22"/>
          <w:lang w:val="sv-SE"/>
        </w:rPr>
        <w:t>senior web developer</w:t>
      </w:r>
    </w:p>
    <w:p w14:paraId="700B698F" w14:textId="475FDE25" w:rsidR="001D562B" w:rsidRDefault="001D562B" w:rsidP="001D562B">
      <w:pPr>
        <w:pStyle w:val="Ingenafstand"/>
        <w:tabs>
          <w:tab w:val="right" w:pos="9638"/>
        </w:tabs>
        <w:rPr>
          <w:rFonts w:ascii="Calibri" w:hAnsi="Calibri" w:cs="Calibri"/>
          <w:sz w:val="22"/>
          <w:szCs w:val="22"/>
          <w:lang w:val="sv-SE"/>
        </w:rPr>
      </w:pPr>
      <w:r w:rsidRPr="00B95825">
        <w:rPr>
          <w:rFonts w:ascii="Calibri" w:hAnsi="Calibri" w:cs="Calibri"/>
          <w:sz w:val="22"/>
          <w:szCs w:val="22"/>
          <w:lang w:val="sv-SE"/>
        </w:rPr>
        <w:tab/>
        <w:t xml:space="preserve">Emmaljunga, den </w:t>
      </w:r>
      <w:r w:rsidRPr="00B95825">
        <w:rPr>
          <w:rFonts w:ascii="Calibri" w:hAnsi="Calibri" w:cs="Calibri"/>
          <w:sz w:val="22"/>
          <w:szCs w:val="22"/>
          <w:lang w:val="sv-SE"/>
        </w:rPr>
        <w:fldChar w:fldCharType="begin"/>
      </w:r>
      <w:r w:rsidRPr="00B95825">
        <w:rPr>
          <w:rFonts w:ascii="Calibri" w:hAnsi="Calibri" w:cs="Calibri"/>
          <w:sz w:val="22"/>
          <w:szCs w:val="22"/>
          <w:lang w:val="sv-SE"/>
        </w:rPr>
        <w:instrText xml:space="preserve"> TIME \@ "d. MMMM yyyy" </w:instrText>
      </w:r>
      <w:r w:rsidRPr="00B95825">
        <w:rPr>
          <w:rFonts w:ascii="Calibri" w:hAnsi="Calibri" w:cs="Calibri"/>
          <w:sz w:val="22"/>
          <w:szCs w:val="22"/>
          <w:lang w:val="sv-SE"/>
        </w:rPr>
        <w:fldChar w:fldCharType="separate"/>
      </w:r>
      <w:r w:rsidR="00F60815">
        <w:rPr>
          <w:rFonts w:ascii="Calibri" w:hAnsi="Calibri" w:cs="Calibri"/>
          <w:noProof/>
          <w:sz w:val="22"/>
          <w:szCs w:val="22"/>
          <w:lang w:val="sv-SE"/>
        </w:rPr>
        <w:t>21. mars 2021</w:t>
      </w:r>
      <w:r w:rsidRPr="00B95825">
        <w:rPr>
          <w:rFonts w:ascii="Calibri" w:hAnsi="Calibri" w:cs="Calibri"/>
          <w:sz w:val="22"/>
          <w:szCs w:val="22"/>
          <w:lang w:val="sv-SE"/>
        </w:rPr>
        <w:fldChar w:fldCharType="end"/>
      </w:r>
    </w:p>
    <w:p w14:paraId="0FE5F879" w14:textId="3EBAF0BA" w:rsidR="000E1451" w:rsidRPr="00A21111" w:rsidRDefault="000E1451" w:rsidP="000E1451">
      <w:pPr>
        <w:pStyle w:val="Overskrift1"/>
      </w:pPr>
      <w:sdt>
        <w:sdtPr>
          <w:alias w:val="Skriv overskrift"/>
          <w:tag w:val="Skriv overskrift"/>
          <w:id w:val="-1440905584"/>
          <w:placeholder>
            <w:docPart w:val="97641689FE7B423DA6E34051441AE678"/>
          </w:placeholder>
        </w:sdtPr>
        <w:sdtContent>
          <w:r w:rsidR="00F60815">
            <w:t>Intelligent framtid</w:t>
          </w:r>
        </w:sdtContent>
      </w:sdt>
    </w:p>
    <w:p w14:paraId="4C825627" w14:textId="77777777" w:rsidR="000E1451" w:rsidRPr="000E1451" w:rsidRDefault="000E1451" w:rsidP="000E1451"/>
    <w:p w14:paraId="3C9E36B6" w14:textId="77B84094" w:rsidR="001D562B" w:rsidRPr="007208A9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Jag tycker </w:t>
      </w:r>
      <w:r w:rsidR="00630C4D" w:rsidRPr="00A67667">
        <w:rPr>
          <w:rFonts w:ascii="Calibri" w:hAnsi="Calibri" w:cs="Calibri"/>
          <w:sz w:val="22"/>
          <w:szCs w:val="22"/>
        </w:rPr>
        <w:t>Nibe</w:t>
      </w:r>
      <w:r w:rsidRPr="00A67667">
        <w:rPr>
          <w:rFonts w:ascii="Calibri" w:hAnsi="Calibri" w:cs="Calibri"/>
          <w:sz w:val="22"/>
          <w:szCs w:val="22"/>
        </w:rPr>
        <w:t xml:space="preserve"> är en mycket professionell verksamhet med goda värderingar. Jag vil mycket gärna vara med om att </w:t>
      </w:r>
      <w:r w:rsidR="004E66A4" w:rsidRPr="00A67667">
        <w:rPr>
          <w:rFonts w:ascii="Calibri" w:hAnsi="Calibri" w:cs="Calibri"/>
          <w:sz w:val="22"/>
          <w:szCs w:val="22"/>
        </w:rPr>
        <w:t xml:space="preserve">optimera </w:t>
      </w:r>
      <w:r w:rsidR="00A67667">
        <w:rPr>
          <w:rFonts w:ascii="Calibri" w:hAnsi="Calibri" w:cs="Calibri"/>
          <w:sz w:val="22"/>
          <w:szCs w:val="22"/>
        </w:rPr>
        <w:t xml:space="preserve">mjukvaran till </w:t>
      </w:r>
      <w:r w:rsidR="0020258E">
        <w:rPr>
          <w:rFonts w:ascii="Calibri" w:hAnsi="Calibri" w:cs="Calibri"/>
          <w:sz w:val="22"/>
          <w:szCs w:val="22"/>
        </w:rPr>
        <w:t>er energi-lösningar</w:t>
      </w:r>
      <w:r w:rsidR="00A67667">
        <w:rPr>
          <w:rFonts w:ascii="Calibri" w:hAnsi="Calibri" w:cs="Calibri"/>
          <w:sz w:val="22"/>
          <w:szCs w:val="22"/>
        </w:rPr>
        <w:t xml:space="preserve">. </w:t>
      </w:r>
      <w:r w:rsidRPr="007208A9">
        <w:rPr>
          <w:rFonts w:ascii="Calibri" w:hAnsi="Calibri" w:cs="Calibri"/>
          <w:sz w:val="22"/>
          <w:szCs w:val="22"/>
        </w:rPr>
        <w:t xml:space="preserve">Jag kan tillföra </w:t>
      </w:r>
      <w:r>
        <w:rPr>
          <w:rFonts w:ascii="Calibri" w:hAnsi="Calibri" w:cs="Calibri"/>
          <w:sz w:val="22"/>
          <w:szCs w:val="22"/>
        </w:rPr>
        <w:t>kompetens i</w:t>
      </w:r>
      <w:r w:rsidRPr="007208A9">
        <w:rPr>
          <w:rFonts w:ascii="Calibri" w:hAnsi="Calibri" w:cs="Calibri"/>
          <w:sz w:val="22"/>
          <w:szCs w:val="22"/>
        </w:rPr>
        <w:t>:</w:t>
      </w:r>
    </w:p>
    <w:p w14:paraId="1CA5C23B" w14:textId="4244D4F1" w:rsidR="001D562B" w:rsidRPr="007208A9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Backend: C# og ASP.NET Core</w:t>
      </w:r>
      <w:r w:rsidR="004E66A4">
        <w:rPr>
          <w:rFonts w:ascii="Calibri" w:hAnsi="Calibri" w:cs="Calibri"/>
          <w:sz w:val="22"/>
          <w:szCs w:val="22"/>
        </w:rPr>
        <w:t xml:space="preserve">, </w:t>
      </w:r>
      <w:r w:rsidRPr="007208A9">
        <w:rPr>
          <w:rFonts w:ascii="Calibri" w:hAnsi="Calibri" w:cs="Calibri"/>
          <w:sz w:val="22"/>
          <w:szCs w:val="22"/>
        </w:rPr>
        <w:t>Java</w:t>
      </w:r>
      <w:r w:rsidR="004E66A4">
        <w:rPr>
          <w:rFonts w:ascii="Calibri" w:hAnsi="Calibri" w:cs="Calibri"/>
          <w:sz w:val="22"/>
          <w:szCs w:val="22"/>
        </w:rPr>
        <w:t xml:space="preserve"> och C</w:t>
      </w:r>
    </w:p>
    <w:p w14:paraId="1E190A4E" w14:textId="099E603E" w:rsidR="001D562B" w:rsidRPr="00A67667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  <w:lang w:val="en-US"/>
        </w:rPr>
      </w:pPr>
      <w:r w:rsidRPr="00A67667">
        <w:rPr>
          <w:rFonts w:ascii="Calibri" w:hAnsi="Calibri" w:cs="Calibri"/>
          <w:sz w:val="22"/>
          <w:szCs w:val="22"/>
          <w:lang w:val="en-US"/>
        </w:rPr>
        <w:t xml:space="preserve">Frontend: </w:t>
      </w:r>
      <w:r w:rsidR="00630C4D" w:rsidRPr="00A67667">
        <w:rPr>
          <w:rFonts w:ascii="Calibri" w:hAnsi="Calibri" w:cs="Calibri"/>
          <w:sz w:val="22"/>
          <w:szCs w:val="22"/>
          <w:lang w:val="en-US"/>
        </w:rPr>
        <w:t xml:space="preserve">Angular, </w:t>
      </w:r>
      <w:r w:rsidRPr="00A67667">
        <w:rPr>
          <w:rFonts w:ascii="Calibri" w:hAnsi="Calibri" w:cs="Calibri"/>
          <w:sz w:val="22"/>
          <w:szCs w:val="22"/>
          <w:lang w:val="en-US"/>
        </w:rPr>
        <w:t xml:space="preserve">HTML, JavaScript, jQuery, Bootstrap og CSS. </w:t>
      </w:r>
    </w:p>
    <w:p w14:paraId="41AD2701" w14:textId="77777777" w:rsidR="001D562B" w:rsidRPr="007208A9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SQL, SOAP og REST API.</w:t>
      </w:r>
    </w:p>
    <w:p w14:paraId="2ABE34F2" w14:textId="77777777" w:rsidR="001D562B" w:rsidRPr="007208A9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Deployment till Azure och IIS</w:t>
      </w:r>
    </w:p>
    <w:p w14:paraId="5E01EAC0" w14:textId="77777777" w:rsidR="001D562B" w:rsidRPr="007208A9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Test Driven Design (Nunit och Xunit)</w:t>
      </w:r>
    </w:p>
    <w:p w14:paraId="0A97A27E" w14:textId="77777777" w:rsidR="001D562B" w:rsidRPr="00A67667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>SOLID principerna (Användes for lättare att underhålla och testa koden)</w:t>
      </w:r>
    </w:p>
    <w:p w14:paraId="76416DF9" w14:textId="77777777" w:rsidR="001D562B" w:rsidRPr="007208A9" w:rsidRDefault="001D562B" w:rsidP="001D562B">
      <w:pPr>
        <w:pStyle w:val="Listeafsnit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7208A9">
        <w:rPr>
          <w:rFonts w:ascii="Calibri" w:hAnsi="Calibri" w:cs="Calibri"/>
          <w:sz w:val="22"/>
          <w:szCs w:val="22"/>
        </w:rPr>
        <w:t>Git</w:t>
      </w:r>
    </w:p>
    <w:p w14:paraId="4724DE1F" w14:textId="77777777" w:rsidR="001D562B" w:rsidRPr="007208A9" w:rsidRDefault="001D562B" w:rsidP="001D562B">
      <w:pPr>
        <w:rPr>
          <w:rFonts w:ascii="Calibri" w:hAnsi="Calibri" w:cs="Calibri"/>
          <w:sz w:val="22"/>
          <w:szCs w:val="22"/>
        </w:rPr>
      </w:pPr>
    </w:p>
    <w:p w14:paraId="3E0FF446" w14:textId="4331531E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Att koda är jättekul men man måste tänka på hur man gör det och att alla i teamet gör det på samma sätt. Jag bidrar mycket gärna med dialog i teamet så att vi alla är på samma sida. I jobbet som webbutvecklare hos </w:t>
      </w:r>
      <w:r w:rsidR="005D2ADC">
        <w:rPr>
          <w:rFonts w:ascii="Calibri" w:hAnsi="Calibri" w:cs="Calibri"/>
          <w:sz w:val="22"/>
          <w:szCs w:val="22"/>
        </w:rPr>
        <w:t>Nibe</w:t>
      </w:r>
      <w:r w:rsidRPr="00A67667">
        <w:rPr>
          <w:rFonts w:ascii="Calibri" w:hAnsi="Calibri" w:cs="Calibri"/>
          <w:sz w:val="22"/>
          <w:szCs w:val="22"/>
        </w:rPr>
        <w:t xml:space="preserve"> kan jag tillföra teamet mycket erfarenhet med utveckling av webblösningar på olika plattformar. I dag jobbar jag som ansvarig ett .NET baserat SaaS-system till entreprenörer. </w:t>
      </w:r>
    </w:p>
    <w:p w14:paraId="33E886CF" w14:textId="68BF4FE7" w:rsidR="008D4FBB" w:rsidRPr="00A67667" w:rsidRDefault="008D4FB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Jag er utbildad </w:t>
      </w:r>
      <w:r w:rsidR="00E367E3">
        <w:rPr>
          <w:rFonts w:ascii="Calibri" w:hAnsi="Calibri" w:cs="Calibri"/>
          <w:sz w:val="22"/>
          <w:szCs w:val="22"/>
        </w:rPr>
        <w:t>inom elektronik så jag har bra känsla för de</w:t>
      </w:r>
      <w:r w:rsidR="005D2ADC">
        <w:rPr>
          <w:rFonts w:ascii="Calibri" w:hAnsi="Calibri" w:cs="Calibri"/>
          <w:sz w:val="22"/>
          <w:szCs w:val="22"/>
        </w:rPr>
        <w:t xml:space="preserve"> analoge</w:t>
      </w:r>
      <w:r w:rsidR="00E367E3">
        <w:rPr>
          <w:rFonts w:ascii="Calibri" w:hAnsi="Calibri" w:cs="Calibri"/>
          <w:sz w:val="22"/>
          <w:szCs w:val="22"/>
        </w:rPr>
        <w:t xml:space="preserve"> transducere</w:t>
      </w:r>
      <w:r w:rsidR="005D2ADC">
        <w:rPr>
          <w:rFonts w:ascii="Calibri" w:hAnsi="Calibri" w:cs="Calibri"/>
          <w:sz w:val="22"/>
          <w:szCs w:val="22"/>
        </w:rPr>
        <w:t xml:space="preserve"> som </w:t>
      </w:r>
      <w:r w:rsidR="00FB3690">
        <w:rPr>
          <w:rFonts w:ascii="Calibri" w:hAnsi="Calibri" w:cs="Calibri"/>
          <w:sz w:val="22"/>
          <w:szCs w:val="22"/>
        </w:rPr>
        <w:t>finns i er produkter.</w:t>
      </w:r>
    </w:p>
    <w:p w14:paraId="051AFE92" w14:textId="5EEE79AF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Med mig som </w:t>
      </w:r>
      <w:r w:rsidR="00E367E3">
        <w:rPr>
          <w:rFonts w:ascii="Calibri" w:hAnsi="Calibri" w:cs="Calibri"/>
          <w:sz w:val="22"/>
          <w:szCs w:val="22"/>
        </w:rPr>
        <w:t xml:space="preserve">Nibe’s </w:t>
      </w:r>
      <w:r w:rsidRPr="00A67667">
        <w:rPr>
          <w:rFonts w:ascii="Calibri" w:hAnsi="Calibri" w:cs="Calibri"/>
          <w:sz w:val="22"/>
          <w:szCs w:val="22"/>
        </w:rPr>
        <w:t xml:space="preserve">nya utvecklare, får ni en robust och kreativ person som kan kommunicera sig på alla nivåer i er organisation. Samtidigt får ni en kollega som deltar i sparring och med det sociala i teamet. Jag tycker </w:t>
      </w:r>
      <w:r w:rsidR="00E367E3">
        <w:rPr>
          <w:rFonts w:ascii="Calibri" w:hAnsi="Calibri" w:cs="Calibri"/>
          <w:sz w:val="22"/>
          <w:szCs w:val="22"/>
        </w:rPr>
        <w:t>Nibe</w:t>
      </w:r>
      <w:r w:rsidRPr="00A67667">
        <w:rPr>
          <w:rFonts w:ascii="Calibri" w:hAnsi="Calibri" w:cs="Calibri"/>
          <w:sz w:val="22"/>
          <w:szCs w:val="22"/>
        </w:rPr>
        <w:t xml:space="preserve"> värderingar om att jobba med frihet under ansvar, då det för mig tillåter kreativa tankar.</w:t>
      </w:r>
    </w:p>
    <w:p w14:paraId="77A4D20B" w14:textId="77777777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</w:p>
    <w:p w14:paraId="091AFA3E" w14:textId="23F98742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Om ni också tycker att detta låter intressant kommer jag mycket gärna till </w:t>
      </w:r>
      <w:r w:rsidR="00E367E3">
        <w:rPr>
          <w:rFonts w:ascii="Calibri" w:hAnsi="Calibri" w:cs="Calibri"/>
          <w:sz w:val="22"/>
          <w:szCs w:val="22"/>
        </w:rPr>
        <w:t>Nibe</w:t>
      </w:r>
      <w:r w:rsidRPr="00A67667">
        <w:rPr>
          <w:rFonts w:ascii="Calibri" w:hAnsi="Calibri" w:cs="Calibri"/>
          <w:sz w:val="22"/>
          <w:szCs w:val="22"/>
        </w:rPr>
        <w:t xml:space="preserve"> och vidareutvecklar denna ansökan.</w:t>
      </w:r>
    </w:p>
    <w:p w14:paraId="6AFED4F1" w14:textId="77777777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 xml:space="preserve">Från sida 2 och framåt hittar ni mitt CV. </w:t>
      </w:r>
    </w:p>
    <w:p w14:paraId="4D3C1923" w14:textId="77777777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</w:p>
    <w:p w14:paraId="159D29A9" w14:textId="77777777" w:rsidR="001D562B" w:rsidRPr="00A67667" w:rsidRDefault="001D562B" w:rsidP="001D562B">
      <w:pPr>
        <w:rPr>
          <w:rFonts w:ascii="Calibri" w:hAnsi="Calibri" w:cs="Calibri"/>
          <w:sz w:val="22"/>
          <w:szCs w:val="22"/>
        </w:rPr>
      </w:pPr>
      <w:r w:rsidRPr="00A67667">
        <w:rPr>
          <w:rFonts w:ascii="Calibri" w:hAnsi="Calibri" w:cs="Calibri"/>
          <w:sz w:val="22"/>
          <w:szCs w:val="22"/>
        </w:rPr>
        <w:t>Med vänlig hälsning</w:t>
      </w:r>
    </w:p>
    <w:p w14:paraId="4953F8FC" w14:textId="77777777" w:rsidR="001D562B" w:rsidRPr="00A67667" w:rsidRDefault="001D562B" w:rsidP="001D562B">
      <w:pPr>
        <w:rPr>
          <w:rFonts w:asciiTheme="minorHAnsi" w:hAnsiTheme="minorHAnsi" w:cstheme="minorHAnsi"/>
          <w:sz w:val="22"/>
          <w:szCs w:val="22"/>
        </w:rPr>
      </w:pPr>
      <w:r w:rsidRPr="00A67667">
        <w:rPr>
          <w:rFonts w:asciiTheme="minorHAnsi" w:hAnsiTheme="minorHAnsi" w:cstheme="minorHAnsi"/>
          <w:sz w:val="22"/>
          <w:szCs w:val="22"/>
        </w:rPr>
        <w:t>John Petersen</w:t>
      </w:r>
    </w:p>
    <w:p w14:paraId="75C728E7" w14:textId="50CE4FD0" w:rsidR="0052550E" w:rsidRPr="00A67667" w:rsidRDefault="0052550E" w:rsidP="0052550E"/>
    <w:p w14:paraId="15D8D1A8" w14:textId="57D79E34" w:rsidR="005F5584" w:rsidRPr="00A67667" w:rsidRDefault="005F5584" w:rsidP="0052550E"/>
    <w:p w14:paraId="5957A6FB" w14:textId="4F116C48" w:rsidR="009E58E3" w:rsidRPr="00A67667" w:rsidRDefault="009E58E3">
      <w:pPr>
        <w:tabs>
          <w:tab w:val="clear" w:pos="2679"/>
        </w:tabs>
        <w:spacing w:before="0" w:after="160" w:line="259" w:lineRule="auto"/>
        <w:jc w:val="left"/>
        <w:rPr>
          <w:rFonts w:eastAsiaTheme="majorEastAsia" w:cstheme="majorBidi"/>
          <w:b/>
          <w:color w:val="3E762A" w:themeColor="accent1" w:themeShade="BF"/>
          <w:kern w:val="24"/>
          <w:sz w:val="26"/>
          <w:szCs w:val="26"/>
          <w:lang w:eastAsia="da-DK"/>
          <w14:ligatures w14:val="standardContextual"/>
        </w:rPr>
      </w:pPr>
    </w:p>
    <w:p w14:paraId="34279E3B" w14:textId="77777777" w:rsidR="00260266" w:rsidRPr="00A67667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A67667">
        <w:rPr>
          <w:rFonts w:ascii="Calibri" w:hAnsi="Calibri" w:cs="Calibri"/>
        </w:rPr>
        <w:t>Resumé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0266" w:rsidRPr="001C0318" w14:paraId="7E130912" w14:textId="77777777" w:rsidTr="007F3E9C">
        <w:tc>
          <w:tcPr>
            <w:tcW w:w="10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0776" w14:textId="734A56CC" w:rsidR="00260266" w:rsidRPr="00A67667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05F0BF4F" w14:textId="239A4339" w:rsidR="00D259C9" w:rsidRDefault="00D259C9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er</w:t>
            </w:r>
            <w:r w:rsidR="00830C4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830C48">
              <w:rPr>
                <w:rFonts w:ascii="Calibri" w:hAnsi="Calibri" w:cs="Calibri"/>
                <w:sz w:val="22"/>
                <w:szCs w:val="22"/>
              </w:rPr>
              <w:t>uddannet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8F18A94" w14:textId="71556751" w:rsidR="004F3E00" w:rsidRDefault="006561EB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Ingeniør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svagstrøm</w:t>
            </w:r>
            <w:proofErr w:type="spellEnd"/>
          </w:p>
          <w:p w14:paraId="378D733E" w14:textId="65F85698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Merkonom i informatik</w:t>
            </w:r>
          </w:p>
          <w:p w14:paraId="1B377996" w14:textId="77777777" w:rsidR="00AF0883" w:rsidRDefault="00AF0883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61E29086" w14:textId="34EAC50E" w:rsidR="00D259C9" w:rsidRPr="00D259C9" w:rsidRDefault="00D259C9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har </w:t>
            </w:r>
            <w:proofErr w:type="spellStart"/>
            <w:r w:rsidR="00AF0883">
              <w:rPr>
                <w:rFonts w:ascii="Calibri" w:hAnsi="Calibri" w:cs="Calibri"/>
                <w:sz w:val="22"/>
                <w:szCs w:val="22"/>
              </w:rPr>
              <w:t>lært</w:t>
            </w:r>
            <w:proofErr w:type="spellEnd"/>
            <w:r w:rsidR="00AF0883"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44ECA51" w14:textId="090E35E2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  <w:r w:rsidR="00D259C9">
              <w:rPr>
                <w:rFonts w:ascii="Calibri" w:hAnsi="Calibri" w:cs="Calibri"/>
                <w:sz w:val="22"/>
                <w:szCs w:val="22"/>
              </w:rPr>
              <w:t>ackend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-programmering i </w:t>
            </w:r>
            <w:r w:rsidR="00D259C9">
              <w:rPr>
                <w:rFonts w:ascii="Calibri" w:hAnsi="Calibri" w:cs="Calibri"/>
                <w:sz w:val="22"/>
                <w:szCs w:val="22"/>
              </w:rPr>
              <w:t>C, C# og Java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gennem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20 år</w:t>
            </w:r>
          </w:p>
          <w:p w14:paraId="7676600E" w14:textId="456CDB3F" w:rsidR="00D259C9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</w:t>
            </w:r>
            <w:r w:rsidR="00D259C9">
              <w:rPr>
                <w:rFonts w:ascii="Calibri" w:hAnsi="Calibri" w:cs="Calibri"/>
                <w:sz w:val="22"/>
                <w:szCs w:val="22"/>
              </w:rPr>
              <w:t xml:space="preserve">rontend </w:t>
            </w:r>
            <w:proofErr w:type="spellStart"/>
            <w:r w:rsidR="00D259C9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</w:t>
            </w:r>
            <w:r w:rsidR="00D259C9">
              <w:rPr>
                <w:rFonts w:ascii="Calibri" w:hAnsi="Calibri" w:cs="Calibri"/>
                <w:sz w:val="22"/>
                <w:szCs w:val="22"/>
              </w:rPr>
              <w:t xml:space="preserve"> HTML, CSS, JavaScript, jQuery</w:t>
            </w:r>
            <w:r w:rsidR="00A00ED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A00ED5">
              <w:rPr>
                <w:rFonts w:ascii="Calibri" w:hAnsi="Calibri" w:cs="Calibri"/>
                <w:sz w:val="22"/>
                <w:szCs w:val="22"/>
              </w:rPr>
              <w:t>gennem</w:t>
            </w:r>
            <w:proofErr w:type="spellEnd"/>
            <w:r w:rsidR="00A00ED5">
              <w:rPr>
                <w:rFonts w:ascii="Calibri" w:hAnsi="Calibri" w:cs="Calibri"/>
                <w:sz w:val="22"/>
                <w:szCs w:val="22"/>
              </w:rPr>
              <w:t xml:space="preserve"> 10 år</w:t>
            </w:r>
          </w:p>
          <w:p w14:paraId="369DFDB9" w14:textId="190E1D21" w:rsidR="00AF0883" w:rsidRDefault="00AF0883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Agile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udviklingsmetoder</w:t>
            </w:r>
            <w:proofErr w:type="spellEnd"/>
          </w:p>
          <w:p w14:paraId="172495E4" w14:textId="71971960" w:rsidR="00AF0883" w:rsidRDefault="00AF0883" w:rsidP="00AF0883">
            <w:pPr>
              <w:pStyle w:val="Listeafsnit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4CB57800" w14:textId="3F171D89" w:rsidR="00AF0883" w:rsidRPr="00AF0883" w:rsidRDefault="00AF0883" w:rsidP="00AF0883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anvender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29E54542" w14:textId="74D4E8BC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SOLID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principperne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AFDD43E" w14:textId="26F15794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Unit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tests (Nunit og Xunit)</w:t>
            </w:r>
          </w:p>
          <w:p w14:paraId="23403EEB" w14:textId="726BF181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TDD</w:t>
            </w:r>
          </w:p>
          <w:p w14:paraId="6C0FB303" w14:textId="07642585" w:rsidR="00830C48" w:rsidRDefault="00D259C9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Clean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Architecture</w:t>
            </w:r>
            <w:proofErr w:type="spellEnd"/>
          </w:p>
          <w:p w14:paraId="280015A4" w14:textId="77777777" w:rsidR="00830C48" w:rsidRPr="00830C48" w:rsidRDefault="00830C48" w:rsidP="00830C48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72824EEC" w14:textId="65C5D735" w:rsidR="00D259C9" w:rsidRDefault="00830C48" w:rsidP="00D259C9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Som person er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:</w:t>
            </w:r>
          </w:p>
          <w:p w14:paraId="7175078A" w14:textId="4B50A198" w:rsidR="00D259C9" w:rsidRP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Udadvendt</w:t>
            </w:r>
            <w:proofErr w:type="spellEnd"/>
            <w:r w:rsidR="00147A87">
              <w:rPr>
                <w:rFonts w:ascii="Calibri" w:hAnsi="Calibri" w:cs="Calibri"/>
                <w:sz w:val="22"/>
                <w:szCs w:val="22"/>
              </w:rPr>
              <w:t xml:space="preserve"> og </w:t>
            </w:r>
            <w:proofErr w:type="spellStart"/>
            <w:r w:rsidR="00147A87">
              <w:rPr>
                <w:rFonts w:ascii="Calibri" w:hAnsi="Calibri" w:cs="Calibri"/>
                <w:sz w:val="22"/>
                <w:szCs w:val="22"/>
              </w:rPr>
              <w:t>interesserer</w:t>
            </w:r>
            <w:proofErr w:type="spellEnd"/>
            <w:r w:rsidR="00147A87">
              <w:rPr>
                <w:rFonts w:ascii="Calibri" w:hAnsi="Calibri" w:cs="Calibri"/>
                <w:sz w:val="22"/>
                <w:szCs w:val="22"/>
              </w:rPr>
              <w:t xml:space="preserve"> mig for </w:t>
            </w:r>
            <w:proofErr w:type="spellStart"/>
            <w:r w:rsidR="00147A87">
              <w:rPr>
                <w:rFonts w:ascii="Calibri" w:hAnsi="Calibri" w:cs="Calibri"/>
                <w:sz w:val="22"/>
                <w:szCs w:val="22"/>
              </w:rPr>
              <w:t>forretningen</w:t>
            </w:r>
            <w:proofErr w:type="spellEnd"/>
            <w:r w:rsidR="00147A87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D6C5E92" w14:textId="66481C69" w:rsidR="00D259C9" w:rsidRDefault="00D259C9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Udadvendt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forhold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193233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="001932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47A87">
              <w:rPr>
                <w:rFonts w:ascii="Calibri" w:hAnsi="Calibri" w:cs="Calibri"/>
                <w:sz w:val="22"/>
                <w:szCs w:val="22"/>
              </w:rPr>
              <w:t>kolleger. Sparring og bonding.</w:t>
            </w:r>
          </w:p>
          <w:p w14:paraId="15911F8F" w14:textId="25364ACF" w:rsidR="00147A87" w:rsidRDefault="00147A87" w:rsidP="00D259C9">
            <w:pPr>
              <w:pStyle w:val="Listeafsnit"/>
              <w:numPr>
                <w:ilvl w:val="0"/>
                <w:numId w:val="7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 dieselmotor.</w:t>
            </w:r>
          </w:p>
          <w:p w14:paraId="7D996677" w14:textId="68E57135" w:rsidR="00260266" w:rsidRPr="001C0318" w:rsidRDefault="00260266" w:rsidP="004F3E00">
            <w:pPr>
              <w:pStyle w:val="Listeafsnit"/>
              <w:tabs>
                <w:tab w:val="clear" w:pos="2679"/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 w:line="240" w:lineRule="auto"/>
              <w:ind w:left="36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FCD20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B4FFB44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6672B29" w14:textId="77777777" w:rsidR="00260266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3EEF7400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341EF02" w14:textId="77777777" w:rsidR="00260266" w:rsidRPr="001C0318" w:rsidRDefault="00260266" w:rsidP="00260266">
      <w:pPr>
        <w:pStyle w:val="Overskrift2"/>
        <w:spacing w:before="0"/>
        <w:jc w:val="left"/>
        <w:rPr>
          <w:rFonts w:ascii="Calibri" w:hAnsi="Calibri" w:cs="Calibri"/>
        </w:rPr>
      </w:pPr>
      <w:proofErr w:type="spellStart"/>
      <w:r w:rsidRPr="001C0318">
        <w:rPr>
          <w:rFonts w:ascii="Calibri" w:hAnsi="Calibri" w:cs="Calibri"/>
        </w:rPr>
        <w:t>Erhvervserfaringer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298C667" w14:textId="77777777" w:rsidTr="007F3E9C">
        <w:tc>
          <w:tcPr>
            <w:tcW w:w="9628" w:type="dxa"/>
          </w:tcPr>
          <w:p w14:paraId="137ACC63" w14:textId="5E168868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2019-Ansvar for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alle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faser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af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et SaaS system, </w:t>
            </w:r>
            <w:proofErr w:type="spellStart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wedigIT</w:t>
            </w:r>
            <w:proofErr w:type="spellEnd"/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ApS</w:t>
            </w:r>
          </w:p>
          <w:p w14:paraId="68FFAF55" w14:textId="77777777" w:rsidR="00260266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33F637A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Arkitektur</w:t>
            </w:r>
          </w:p>
          <w:p w14:paraId="07C1F177" w14:textId="77777777" w:rsidR="00260266" w:rsidRPr="00F56D19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Design</w:t>
            </w:r>
          </w:p>
          <w:p w14:paraId="3659160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Backend-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 ASP.NET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core</w:t>
            </w:r>
            <w:proofErr w:type="spellEnd"/>
          </w:p>
          <w:p w14:paraId="12AE11E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Frontend-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i JavaScript, HTML5 og CSS</w:t>
            </w:r>
          </w:p>
          <w:p w14:paraId="3AF1E08D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Deployment</w:t>
            </w:r>
          </w:p>
          <w:p w14:paraId="6C4050F2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Drift </w:t>
            </w:r>
          </w:p>
          <w:p w14:paraId="7A6E37F1" w14:textId="77777777" w:rsidR="00260266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Support</w:t>
            </w:r>
          </w:p>
          <w:p w14:paraId="71650545" w14:textId="77777777" w:rsidR="00260266" w:rsidRPr="00F56D19" w:rsidRDefault="00260266" w:rsidP="007F3E9C">
            <w:pPr>
              <w:pStyle w:val="Listeafsnit"/>
              <w:spacing w:before="0" w:after="0"/>
              <w:ind w:left="644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 w14:paraId="4B88177C" w14:textId="77777777" w:rsidR="00260266" w:rsidRPr="001C0318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2016-2019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Systemarkitekt og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Gravgaard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&amp; Co.</w:t>
            </w:r>
          </w:p>
          <w:p w14:paraId="3EF9CDC8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1058546A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GDPR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logger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7AB296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Webbaseret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E-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learning</w:t>
            </w:r>
            <w:proofErr w:type="spellEnd"/>
          </w:p>
          <w:p w14:paraId="6C60CF9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AD synkronisering</w:t>
            </w:r>
          </w:p>
          <w:p w14:paraId="5908353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2AEE27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Systemarkitekt og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, Sander Software ApS</w:t>
            </w:r>
          </w:p>
          <w:p w14:paraId="0D69175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13B053E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E9041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helpdesk system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og IBM Connections (Java)</w:t>
            </w:r>
          </w:p>
          <w:p w14:paraId="2F3C10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MIME konverterings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2E55E93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Service integration Domino og Java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kernesystem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(Bankdata)</w:t>
            </w:r>
          </w:p>
          <w:p w14:paraId="30E1CEA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applikation for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salg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alarmsystemer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61C2DD4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applikation for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vægtere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(Securitas)</w:t>
            </w:r>
          </w:p>
          <w:p w14:paraId="0BAFAE22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6DB810C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2013-2016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Systemarkitekt og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, Sander Software ApS</w:t>
            </w:r>
          </w:p>
          <w:p w14:paraId="4969D9D2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7CD63A9B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Notes Web mail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SugarCRM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Java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1934D0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REST 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helpdesk system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og IBM Connections (Java)</w:t>
            </w:r>
          </w:p>
          <w:p w14:paraId="4AFF2E8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Notes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MIME konverterings modul.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( C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Visual Studio)</w:t>
            </w:r>
          </w:p>
          <w:p w14:paraId="3AA7FBB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Service integration Domino og Java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kernesystem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(Bankdata)</w:t>
            </w:r>
          </w:p>
          <w:p w14:paraId="5970175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applikation for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salg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alarmsystemer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Verisure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C3CFE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applikation for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vægtere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(Securitas)</w:t>
            </w:r>
          </w:p>
          <w:p w14:paraId="0B01815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3CCB7EF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2012-2013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Systemarkitekt og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, At Axis ApS (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Projektarbejde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14:paraId="6FB91BE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2B710D3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Arkitektur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logger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-system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kommunerne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real-tid</w:t>
            </w:r>
          </w:p>
          <w:p w14:paraId="2B15DB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logger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-system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kommunerne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real-tid</w:t>
            </w:r>
          </w:p>
          <w:p w14:paraId="00950D9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Projektledelse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ved implementering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logger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-system</w:t>
            </w:r>
          </w:p>
          <w:p w14:paraId="7136168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Kravspecifikationer på nye faciliteter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kundespecifikke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ønsker</w:t>
            </w:r>
            <w:proofErr w:type="spellEnd"/>
          </w:p>
          <w:p w14:paraId="430AB18D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Tilbud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kunder på ad-hoc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</w:p>
          <w:p w14:paraId="0C4A4D4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nyt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web service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baseret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licensstyringsystem</w:t>
            </w:r>
            <w:proofErr w:type="spellEnd"/>
          </w:p>
          <w:p w14:paraId="1984966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Kravspecifikationer på nye faciliteter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kundespecifikke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ønsker</w:t>
            </w:r>
            <w:proofErr w:type="spellEnd"/>
          </w:p>
          <w:p w14:paraId="0E8BE5C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service integration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iPhone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app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og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backendsystem</w:t>
            </w:r>
            <w:proofErr w:type="spellEnd"/>
          </w:p>
          <w:p w14:paraId="27FB121C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Web service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overførsel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binære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filer</w:t>
            </w:r>
          </w:p>
          <w:p w14:paraId="65F27797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C0318">
              <w:rPr>
                <w:rFonts w:ascii="Calibri" w:hAnsi="Calibri" w:cs="Calibri"/>
                <w:sz w:val="22"/>
                <w:szCs w:val="22"/>
                <w:lang w:val="en-US"/>
              </w:rPr>
              <w:t>Interface for mobile Expense management system</w:t>
            </w:r>
          </w:p>
          <w:p w14:paraId="21E2B745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  <w:p w14:paraId="119D9CA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2011-2012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Systemarkitekt og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, Supersystems ApS (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Projektarbejde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14:paraId="668E4F55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</w:p>
          <w:p w14:paraId="7C866C5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Systemejer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webbaseret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HR-system</w:t>
            </w:r>
          </w:p>
          <w:p w14:paraId="4BF6EDC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nye faciliteter</w:t>
            </w:r>
          </w:p>
          <w:p w14:paraId="5B0C5FD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Kundespecifikke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tilretninger</w:t>
            </w:r>
            <w:proofErr w:type="spellEnd"/>
          </w:p>
          <w:p w14:paraId="04C529E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Webbaseret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Rejseafregning</w:t>
            </w:r>
            <w:proofErr w:type="spellEnd"/>
          </w:p>
          <w:p w14:paraId="1AE4326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Webbaseret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rekruttering</w:t>
            </w:r>
            <w:proofErr w:type="spellEnd"/>
          </w:p>
          <w:p w14:paraId="3F6E132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Sikkerhedsmodel</w:t>
            </w:r>
            <w:proofErr w:type="spellEnd"/>
          </w:p>
          <w:p w14:paraId="7CE08292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Installation hos kunder</w:t>
            </w:r>
          </w:p>
          <w:p w14:paraId="4BFE13F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Support</w:t>
            </w:r>
          </w:p>
          <w:p w14:paraId="6D5117E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Lotus Notes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mail</w:t>
            </w:r>
            <w:proofErr w:type="gram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og Exchange</w:t>
            </w:r>
          </w:p>
          <w:p w14:paraId="5B0E56E6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Integration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mellem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AD-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sync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og Domino</w:t>
            </w:r>
          </w:p>
          <w:p w14:paraId="5028A41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mobile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Expense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sz w:val="22"/>
                <w:szCs w:val="22"/>
              </w:rPr>
              <w:t>management system</w:t>
            </w:r>
            <w:proofErr w:type="gramEnd"/>
          </w:p>
          <w:p w14:paraId="422B43AB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10CFDE00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2000-2010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Foreningen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Registrerede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Revisorer</w:t>
            </w:r>
          </w:p>
          <w:p w14:paraId="1184688A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: </w:t>
            </w:r>
          </w:p>
          <w:p w14:paraId="1FAB3500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Medejer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system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revisorers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kvalitetssikring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61D03B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nye faciliteter</w:t>
            </w:r>
          </w:p>
          <w:p w14:paraId="222343BE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Kundespecifikke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tilretninger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(via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brugergruppe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3DEA8A78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Support.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First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and second level</w:t>
            </w:r>
          </w:p>
          <w:p w14:paraId="69CEEB24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Fejlrettelser</w:t>
            </w:r>
            <w:proofErr w:type="spellEnd"/>
          </w:p>
          <w:p w14:paraId="421FC43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Implementering hos kunder</w:t>
            </w:r>
          </w:p>
          <w:p w14:paraId="57B6EFF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Implementering på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hosted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løsning</w:t>
            </w:r>
            <w:proofErr w:type="spellEnd"/>
          </w:p>
          <w:p w14:paraId="20206784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14:paraId="163000CE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1997-2000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IntraVision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Aps</w:t>
            </w:r>
            <w:proofErr w:type="spellEnd"/>
          </w:p>
          <w:p w14:paraId="4A9BAE1C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17348C1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kernen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i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OnTime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(Realtids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opdatering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gruppekalender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4EBAF31F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, support og implementering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SMS-system</w:t>
            </w:r>
          </w:p>
          <w:p w14:paraId="750DD263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  <w:p w14:paraId="2E4D0FE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1989-1997</w:t>
            </w:r>
            <w:proofErr w:type="gram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Scanvest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Management </w:t>
            </w:r>
            <w:proofErr w:type="spellStart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>Systemer</w:t>
            </w:r>
            <w:proofErr w:type="spellEnd"/>
            <w:r w:rsidRPr="001C031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A/S</w:t>
            </w:r>
          </w:p>
          <w:p w14:paraId="5D681F81" w14:textId="77777777" w:rsidR="00260266" w:rsidRPr="001C0318" w:rsidRDefault="00260266" w:rsidP="007F3E9C">
            <w:pPr>
              <w:spacing w:before="0" w:after="0"/>
              <w:ind w:left="2960" w:hanging="2676"/>
              <w:jc w:val="left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E8D8B1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, support og implementering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diverse administrative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systemer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71E4C3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05EF037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1983-1989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Systemudvikler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, ICCC ApS</w:t>
            </w:r>
          </w:p>
          <w:p w14:paraId="553228B9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Ansvarsområder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:</w:t>
            </w: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0512AA3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, support og implementering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af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skærmemuleringer</w:t>
            </w:r>
            <w:proofErr w:type="spellEnd"/>
          </w:p>
          <w:p w14:paraId="44DD6085" w14:textId="77777777" w:rsidR="00260266" w:rsidRPr="001C0318" w:rsidRDefault="00260266" w:rsidP="00260266">
            <w:pPr>
              <w:pStyle w:val="Listeafsnit"/>
              <w:numPr>
                <w:ilvl w:val="0"/>
                <w:numId w:val="4"/>
              </w:numPr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Udvikling</w:t>
            </w:r>
            <w:proofErr w:type="spellEnd"/>
            <w:r w:rsidRPr="001C0318">
              <w:rPr>
                <w:rFonts w:ascii="Calibri" w:hAnsi="Calibri" w:cs="Calibri"/>
                <w:sz w:val="22"/>
                <w:szCs w:val="22"/>
              </w:rPr>
              <w:t xml:space="preserve">, support og implementering </w:t>
            </w: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protokolkonvertere</w:t>
            </w:r>
            <w:proofErr w:type="spellEnd"/>
          </w:p>
          <w:p w14:paraId="7BCC95B9" w14:textId="77777777" w:rsidR="00260266" w:rsidRPr="001C0318" w:rsidRDefault="00260266" w:rsidP="007F3E9C">
            <w:pPr>
              <w:spacing w:before="0" w:after="0"/>
              <w:rPr>
                <w:rFonts w:ascii="Calibri" w:hAnsi="Calibri" w:cs="Calibri"/>
                <w:lang w:eastAsia="da-DK"/>
              </w:rPr>
            </w:pPr>
          </w:p>
        </w:tc>
      </w:tr>
      <w:tr w:rsidR="00260266" w:rsidRPr="001C0318" w14:paraId="26FE1D96" w14:textId="77777777" w:rsidTr="007F3E9C">
        <w:tc>
          <w:tcPr>
            <w:tcW w:w="9628" w:type="dxa"/>
          </w:tcPr>
          <w:p w14:paraId="6A004258" w14:textId="77777777" w:rsidR="00260266" w:rsidRDefault="00260266" w:rsidP="007F3E9C">
            <w:pPr>
              <w:spacing w:before="0" w:after="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</w:tbl>
    <w:p w14:paraId="7DC1C161" w14:textId="77777777" w:rsidR="00260266" w:rsidRPr="001C0318" w:rsidRDefault="00260266" w:rsidP="00260266">
      <w:pPr>
        <w:spacing w:before="0" w:after="0"/>
        <w:rPr>
          <w:rFonts w:ascii="Calibri" w:hAnsi="Calibri" w:cs="Calibri"/>
          <w:lang w:eastAsia="da-DK"/>
        </w:rPr>
      </w:pPr>
    </w:p>
    <w:p w14:paraId="0D24A7CB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1"/>
        <w:gridCol w:w="2395"/>
        <w:gridCol w:w="2401"/>
        <w:gridCol w:w="2401"/>
      </w:tblGrid>
      <w:tr w:rsidR="00260266" w:rsidRPr="001C0318" w14:paraId="6224934D" w14:textId="77777777" w:rsidTr="007F3E9C">
        <w:tc>
          <w:tcPr>
            <w:tcW w:w="2528" w:type="dxa"/>
            <w:shd w:val="clear" w:color="auto" w:fill="auto"/>
          </w:tcPr>
          <w:p w14:paraId="5245CC7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Programmeringssprog</w:t>
            </w:r>
            <w:proofErr w:type="spellEnd"/>
          </w:p>
        </w:tc>
        <w:tc>
          <w:tcPr>
            <w:tcW w:w="2528" w:type="dxa"/>
            <w:shd w:val="clear" w:color="auto" w:fill="auto"/>
          </w:tcPr>
          <w:p w14:paraId="5AC1FA7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Niveau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5EB3D15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antal år</w:t>
            </w:r>
          </w:p>
        </w:tc>
        <w:tc>
          <w:tcPr>
            <w:tcW w:w="2528" w:type="dxa"/>
            <w:shd w:val="clear" w:color="auto" w:fill="auto"/>
          </w:tcPr>
          <w:p w14:paraId="33731CC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</w:p>
        </w:tc>
      </w:tr>
      <w:tr w:rsidR="00260266" w:rsidRPr="001C0318" w14:paraId="0A38E0C6" w14:textId="77777777" w:rsidTr="007F3E9C">
        <w:tc>
          <w:tcPr>
            <w:tcW w:w="2528" w:type="dxa"/>
            <w:shd w:val="clear" w:color="auto" w:fill="auto"/>
          </w:tcPr>
          <w:p w14:paraId="3033DEF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C#</w:t>
            </w:r>
          </w:p>
        </w:tc>
        <w:tc>
          <w:tcPr>
            <w:tcW w:w="2528" w:type="dxa"/>
            <w:shd w:val="clear" w:color="auto" w:fill="auto"/>
          </w:tcPr>
          <w:p w14:paraId="50FD9C72" w14:textId="09BCD2DD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2C679EC7" w14:textId="25AB6D4E" w:rsidR="00260266" w:rsidRPr="001C0318" w:rsidRDefault="008335A1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1E42F83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260266" w:rsidRPr="001C0318" w14:paraId="48B9B820" w14:textId="77777777" w:rsidTr="007F3E9C">
        <w:tc>
          <w:tcPr>
            <w:tcW w:w="2528" w:type="dxa"/>
            <w:shd w:val="clear" w:color="auto" w:fill="auto"/>
          </w:tcPr>
          <w:p w14:paraId="4313C56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2528" w:type="dxa"/>
            <w:shd w:val="clear" w:color="auto" w:fill="auto"/>
          </w:tcPr>
          <w:p w14:paraId="6888C01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613EB4C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3DAA48D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4C90707D" w14:textId="77777777" w:rsidTr="007F3E9C">
        <w:tc>
          <w:tcPr>
            <w:tcW w:w="2528" w:type="dxa"/>
            <w:shd w:val="clear" w:color="auto" w:fill="auto"/>
          </w:tcPr>
          <w:p w14:paraId="17D97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Java</w:t>
            </w:r>
          </w:p>
        </w:tc>
        <w:tc>
          <w:tcPr>
            <w:tcW w:w="2528" w:type="dxa"/>
            <w:shd w:val="clear" w:color="auto" w:fill="auto"/>
          </w:tcPr>
          <w:p w14:paraId="0BC945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38602C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3</w:t>
            </w:r>
          </w:p>
        </w:tc>
        <w:tc>
          <w:tcPr>
            <w:tcW w:w="2528" w:type="dxa"/>
            <w:shd w:val="clear" w:color="auto" w:fill="auto"/>
          </w:tcPr>
          <w:p w14:paraId="0725B4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4615234F" w14:textId="77777777" w:rsidTr="007F3E9C">
        <w:tc>
          <w:tcPr>
            <w:tcW w:w="2528" w:type="dxa"/>
            <w:shd w:val="clear" w:color="auto" w:fill="auto"/>
          </w:tcPr>
          <w:p w14:paraId="5C3854F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LotusScript</w:t>
            </w:r>
          </w:p>
        </w:tc>
        <w:tc>
          <w:tcPr>
            <w:tcW w:w="2528" w:type="dxa"/>
            <w:shd w:val="clear" w:color="auto" w:fill="auto"/>
          </w:tcPr>
          <w:p w14:paraId="78211EC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29A6092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528" w:type="dxa"/>
            <w:shd w:val="clear" w:color="auto" w:fill="auto"/>
          </w:tcPr>
          <w:p w14:paraId="61BA608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DD8A0EB" w14:textId="77777777" w:rsidTr="007F3E9C">
        <w:tc>
          <w:tcPr>
            <w:tcW w:w="2528" w:type="dxa"/>
            <w:shd w:val="clear" w:color="auto" w:fill="auto"/>
          </w:tcPr>
          <w:p w14:paraId="33F85D8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HTML</w:t>
            </w:r>
          </w:p>
        </w:tc>
        <w:tc>
          <w:tcPr>
            <w:tcW w:w="2528" w:type="dxa"/>
            <w:shd w:val="clear" w:color="auto" w:fill="auto"/>
          </w:tcPr>
          <w:p w14:paraId="5A27BC2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41694CE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7FB7161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1E4A2BA" w14:textId="77777777" w:rsidTr="007F3E9C">
        <w:tc>
          <w:tcPr>
            <w:tcW w:w="2528" w:type="dxa"/>
            <w:shd w:val="clear" w:color="auto" w:fill="auto"/>
          </w:tcPr>
          <w:p w14:paraId="6AA2225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lastRenderedPageBreak/>
              <w:t>CSS</w:t>
            </w:r>
          </w:p>
        </w:tc>
        <w:tc>
          <w:tcPr>
            <w:tcW w:w="2528" w:type="dxa"/>
            <w:shd w:val="clear" w:color="auto" w:fill="auto"/>
          </w:tcPr>
          <w:p w14:paraId="690D8FE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528" w:type="dxa"/>
            <w:shd w:val="clear" w:color="auto" w:fill="auto"/>
          </w:tcPr>
          <w:p w14:paraId="485627E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4</w:t>
            </w:r>
          </w:p>
        </w:tc>
        <w:tc>
          <w:tcPr>
            <w:tcW w:w="2528" w:type="dxa"/>
            <w:shd w:val="clear" w:color="auto" w:fill="auto"/>
          </w:tcPr>
          <w:p w14:paraId="2C46598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5C5A45E9" w14:textId="77777777" w:rsidTr="007F3E9C">
        <w:tc>
          <w:tcPr>
            <w:tcW w:w="2528" w:type="dxa"/>
            <w:shd w:val="clear" w:color="auto" w:fill="auto"/>
          </w:tcPr>
          <w:p w14:paraId="5B436C8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JavaScript</w:t>
            </w:r>
          </w:p>
        </w:tc>
        <w:tc>
          <w:tcPr>
            <w:tcW w:w="2528" w:type="dxa"/>
            <w:shd w:val="clear" w:color="auto" w:fill="auto"/>
          </w:tcPr>
          <w:p w14:paraId="44A717F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528" w:type="dxa"/>
            <w:shd w:val="clear" w:color="auto" w:fill="auto"/>
          </w:tcPr>
          <w:p w14:paraId="594E220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 w14:paraId="257D8B6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E38E4C6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393"/>
        <w:gridCol w:w="2399"/>
        <w:gridCol w:w="2399"/>
      </w:tblGrid>
      <w:tr w:rsidR="00260266" w:rsidRPr="001C0318" w14:paraId="0C85F9B8" w14:textId="77777777" w:rsidTr="007F3E9C">
        <w:tc>
          <w:tcPr>
            <w:tcW w:w="2528" w:type="dxa"/>
            <w:shd w:val="clear" w:color="auto" w:fill="auto"/>
          </w:tcPr>
          <w:p w14:paraId="37AD2D56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Framework</w:t>
            </w:r>
            <w:proofErr w:type="spellEnd"/>
          </w:p>
        </w:tc>
        <w:tc>
          <w:tcPr>
            <w:tcW w:w="2528" w:type="dxa"/>
            <w:shd w:val="clear" w:color="auto" w:fill="auto"/>
          </w:tcPr>
          <w:p w14:paraId="09B118E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Niveau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528" w:type="dxa"/>
            <w:shd w:val="clear" w:color="auto" w:fill="auto"/>
          </w:tcPr>
          <w:p w14:paraId="6A16306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antal år</w:t>
            </w:r>
          </w:p>
        </w:tc>
        <w:tc>
          <w:tcPr>
            <w:tcW w:w="2528" w:type="dxa"/>
            <w:shd w:val="clear" w:color="auto" w:fill="auto"/>
          </w:tcPr>
          <w:p w14:paraId="704B1C3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</w:p>
        </w:tc>
      </w:tr>
      <w:tr w:rsidR="00260266" w:rsidRPr="001C0318" w14:paraId="54670A8E" w14:textId="77777777" w:rsidTr="007F3E9C">
        <w:tc>
          <w:tcPr>
            <w:tcW w:w="2528" w:type="dxa"/>
            <w:shd w:val="clear" w:color="auto" w:fill="auto"/>
          </w:tcPr>
          <w:p w14:paraId="0AC9C10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</w:t>
            </w:r>
          </w:p>
        </w:tc>
        <w:tc>
          <w:tcPr>
            <w:tcW w:w="2528" w:type="dxa"/>
            <w:shd w:val="clear" w:color="auto" w:fill="auto"/>
          </w:tcPr>
          <w:p w14:paraId="78FE80A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569999F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528" w:type="dxa"/>
            <w:shd w:val="clear" w:color="auto" w:fill="auto"/>
          </w:tcPr>
          <w:p w14:paraId="5DB3C3A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632F001" w14:textId="77777777" w:rsidTr="007F3E9C">
        <w:tc>
          <w:tcPr>
            <w:tcW w:w="2528" w:type="dxa"/>
            <w:shd w:val="clear" w:color="auto" w:fill="auto"/>
          </w:tcPr>
          <w:p w14:paraId="100CDEB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Jquery Mobile</w:t>
            </w:r>
          </w:p>
        </w:tc>
        <w:tc>
          <w:tcPr>
            <w:tcW w:w="2528" w:type="dxa"/>
            <w:shd w:val="clear" w:color="auto" w:fill="auto"/>
          </w:tcPr>
          <w:p w14:paraId="58C84F32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528" w:type="dxa"/>
            <w:shd w:val="clear" w:color="auto" w:fill="auto"/>
          </w:tcPr>
          <w:p w14:paraId="179306A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528" w:type="dxa"/>
            <w:shd w:val="clear" w:color="auto" w:fill="auto"/>
          </w:tcPr>
          <w:p w14:paraId="7E733E8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0B2E0EF0" w14:textId="77777777" w:rsidR="00260266" w:rsidRPr="001C0318" w:rsidRDefault="00260266" w:rsidP="00260266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  <w:tab w:val="left" w:pos="10432"/>
          <w:tab w:val="left" w:pos="11736"/>
        </w:tabs>
        <w:spacing w:before="0" w:after="0"/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20"/>
        <w:gridCol w:w="2381"/>
        <w:gridCol w:w="13"/>
        <w:gridCol w:w="2398"/>
        <w:gridCol w:w="7"/>
        <w:gridCol w:w="2403"/>
      </w:tblGrid>
      <w:tr w:rsidR="00260266" w:rsidRPr="001C0318" w14:paraId="0A3B66C6" w14:textId="77777777" w:rsidTr="007F3E9C">
        <w:tc>
          <w:tcPr>
            <w:tcW w:w="2406" w:type="dxa"/>
            <w:shd w:val="clear" w:color="auto" w:fill="auto"/>
          </w:tcPr>
          <w:p w14:paraId="00FFC5F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IDE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6F5B223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Niveau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163DB29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antal år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7F918D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</w:p>
        </w:tc>
      </w:tr>
      <w:tr w:rsidR="00260266" w:rsidRPr="001C0318" w14:paraId="22A3A53A" w14:textId="77777777" w:rsidTr="007F3E9C">
        <w:tc>
          <w:tcPr>
            <w:tcW w:w="2406" w:type="dxa"/>
            <w:shd w:val="clear" w:color="auto" w:fill="auto"/>
          </w:tcPr>
          <w:p w14:paraId="23E26BE9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Visual Studio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4052830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3879F5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39D45A94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2F35F0D7" w14:textId="77777777" w:rsidTr="007F3E9C">
        <w:tc>
          <w:tcPr>
            <w:tcW w:w="2406" w:type="dxa"/>
            <w:shd w:val="clear" w:color="auto" w:fill="auto"/>
          </w:tcPr>
          <w:p w14:paraId="7B066427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Domino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3F3D345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2A0CBC8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45AA3EBF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2019</w:t>
            </w:r>
          </w:p>
        </w:tc>
      </w:tr>
      <w:tr w:rsidR="00260266" w:rsidRPr="001C0318" w14:paraId="2081A7AA" w14:textId="77777777" w:rsidTr="007F3E9C">
        <w:tc>
          <w:tcPr>
            <w:tcW w:w="2406" w:type="dxa"/>
            <w:shd w:val="clear" w:color="auto" w:fill="auto"/>
          </w:tcPr>
          <w:p w14:paraId="43653E9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sz w:val="22"/>
                <w:szCs w:val="22"/>
              </w:rPr>
              <w:t>Eclipse</w:t>
            </w:r>
            <w:proofErr w:type="spellEnd"/>
          </w:p>
        </w:tc>
        <w:tc>
          <w:tcPr>
            <w:tcW w:w="2401" w:type="dxa"/>
            <w:gridSpan w:val="2"/>
            <w:shd w:val="clear" w:color="auto" w:fill="auto"/>
          </w:tcPr>
          <w:p w14:paraId="1E1E586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411" w:type="dxa"/>
            <w:gridSpan w:val="2"/>
            <w:shd w:val="clear" w:color="auto" w:fill="auto"/>
          </w:tcPr>
          <w:p w14:paraId="0D3260C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60B87C33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2018</w:t>
            </w:r>
          </w:p>
        </w:tc>
      </w:tr>
      <w:tr w:rsidR="00260266" w:rsidRPr="001C0318" w14:paraId="14FD2652" w14:textId="77777777" w:rsidTr="007F3E9C">
        <w:tc>
          <w:tcPr>
            <w:tcW w:w="2426" w:type="dxa"/>
            <w:gridSpan w:val="2"/>
            <w:shd w:val="clear" w:color="auto" w:fill="auto"/>
          </w:tcPr>
          <w:p w14:paraId="2909F741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b/>
                <w:sz w:val="22"/>
                <w:szCs w:val="22"/>
              </w:rPr>
              <w:t>Integration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7E5F51ED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Niveau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gram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( 1</w:t>
            </w:r>
            <w:proofErr w:type="gram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-5)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29D6DEB8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antal år</w:t>
            </w:r>
          </w:p>
        </w:tc>
        <w:tc>
          <w:tcPr>
            <w:tcW w:w="2403" w:type="dxa"/>
            <w:shd w:val="clear" w:color="auto" w:fill="auto"/>
          </w:tcPr>
          <w:p w14:paraId="332B08CB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Senest</w:t>
            </w:r>
            <w:proofErr w:type="spellEnd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  <w:b/>
                <w:sz w:val="22"/>
                <w:szCs w:val="22"/>
              </w:rPr>
              <w:t>anvendt</w:t>
            </w:r>
            <w:proofErr w:type="spellEnd"/>
          </w:p>
        </w:tc>
      </w:tr>
      <w:tr w:rsidR="00260266" w:rsidRPr="001C0318" w14:paraId="5C6DF6F2" w14:textId="77777777" w:rsidTr="007F3E9C">
        <w:tc>
          <w:tcPr>
            <w:tcW w:w="2426" w:type="dxa"/>
            <w:gridSpan w:val="2"/>
            <w:shd w:val="clear" w:color="auto" w:fill="auto"/>
          </w:tcPr>
          <w:p w14:paraId="4EB3D1B5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b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.NET Web se</w:t>
            </w: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Pr="001C0318">
              <w:rPr>
                <w:rFonts w:ascii="Calibri" w:hAnsi="Calibri" w:cs="Calibri"/>
                <w:sz w:val="22"/>
                <w:szCs w:val="22"/>
              </w:rPr>
              <w:t>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6380F64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6573EBD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</w:tc>
        <w:tc>
          <w:tcPr>
            <w:tcW w:w="2403" w:type="dxa"/>
            <w:shd w:val="clear" w:color="auto" w:fill="auto"/>
          </w:tcPr>
          <w:p w14:paraId="2B2C455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  <w:tr w:rsidR="00260266" w:rsidRPr="001C0318" w14:paraId="3D14E1EA" w14:textId="77777777" w:rsidTr="007F3E9C">
        <w:tc>
          <w:tcPr>
            <w:tcW w:w="2426" w:type="dxa"/>
            <w:gridSpan w:val="2"/>
            <w:shd w:val="clear" w:color="auto" w:fill="auto"/>
          </w:tcPr>
          <w:p w14:paraId="01A78CEA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Domino Web services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13D5AF2C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405" w:type="dxa"/>
            <w:gridSpan w:val="2"/>
            <w:shd w:val="clear" w:color="auto" w:fill="auto"/>
          </w:tcPr>
          <w:p w14:paraId="07ADED60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403" w:type="dxa"/>
            <w:shd w:val="clear" w:color="auto" w:fill="auto"/>
          </w:tcPr>
          <w:p w14:paraId="3678384E" w14:textId="77777777" w:rsidR="00260266" w:rsidRPr="001C0318" w:rsidRDefault="00260266" w:rsidP="007F3E9C">
            <w:pPr>
              <w:tabs>
                <w:tab w:val="left" w:pos="1304"/>
                <w:tab w:val="left" w:pos="2608"/>
                <w:tab w:val="left" w:pos="3912"/>
                <w:tab w:val="left" w:pos="5216"/>
                <w:tab w:val="left" w:pos="6520"/>
                <w:tab w:val="left" w:pos="7824"/>
                <w:tab w:val="left" w:pos="9128"/>
                <w:tab w:val="left" w:pos="10432"/>
                <w:tab w:val="left" w:pos="11736"/>
              </w:tabs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C0318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</w:tbl>
    <w:p w14:paraId="652B9A6F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54D078A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proofErr w:type="spellStart"/>
      <w:r w:rsidRPr="001C0318">
        <w:rPr>
          <w:rFonts w:ascii="Calibri" w:hAnsi="Calibri" w:cs="Calibri"/>
        </w:rPr>
        <w:t>Uddannelse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15B160CB" w14:textId="77777777" w:rsidTr="007F3E9C">
        <w:tc>
          <w:tcPr>
            <w:tcW w:w="9628" w:type="dxa"/>
          </w:tcPr>
          <w:p w14:paraId="5CB180D3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0A7F68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proofErr w:type="gram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1978-1982</w:t>
            </w:r>
            <w:proofErr w:type="gram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: Elektroniktekniker, Frederiksberg Tekniske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Skole</w:t>
            </w:r>
            <w:proofErr w:type="spellEnd"/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6AA0ECE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proofErr w:type="gram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1990-1992</w:t>
            </w:r>
            <w:proofErr w:type="gram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: Merkonom i informatik,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Ballerup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Handelsskole</w:t>
            </w:r>
            <w:proofErr w:type="spellEnd"/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506ECA6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0DAFFF8" w14:textId="77777777" w:rsidR="00260266" w:rsidRPr="001C0318" w:rsidRDefault="00260266" w:rsidP="00260266">
      <w:pPr>
        <w:pStyle w:val="Indryk2"/>
        <w:ind w:left="0" w:firstLine="0"/>
        <w:rPr>
          <w:rFonts w:ascii="Calibri" w:hAnsi="Calibri" w:cs="Calibri"/>
        </w:rPr>
      </w:pPr>
    </w:p>
    <w:p w14:paraId="7C9ABE15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proofErr w:type="spellStart"/>
      <w:r w:rsidRPr="001C0318">
        <w:rPr>
          <w:rFonts w:ascii="Calibri" w:hAnsi="Calibri" w:cs="Calibri"/>
        </w:rPr>
        <w:t>Sprog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43674CAF" w14:textId="77777777" w:rsidTr="007F3E9C">
        <w:tc>
          <w:tcPr>
            <w:tcW w:w="9628" w:type="dxa"/>
          </w:tcPr>
          <w:p w14:paraId="577B288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2ACEE1D1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Dansk: Perfekt i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retskrivning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og grammatik (modersmål)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DB9E4C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Engelsk: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Rutineret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tale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og skrift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F8B1FBB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Svensk.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Rutineret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i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tale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og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rimeligt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skriftligt.</w:t>
            </w:r>
            <w:r w:rsidRPr="001C0318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74D168F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CF59C27" w14:textId="77777777" w:rsidR="00260266" w:rsidRDefault="00260266" w:rsidP="00260266">
      <w:pPr>
        <w:pStyle w:val="Overskrift2"/>
        <w:spacing w:before="0"/>
        <w:rPr>
          <w:rFonts w:ascii="Calibri" w:hAnsi="Calibri" w:cs="Calibri"/>
        </w:rPr>
      </w:pPr>
    </w:p>
    <w:p w14:paraId="2574886B" w14:textId="77777777" w:rsidR="00260266" w:rsidRPr="001C0318" w:rsidRDefault="00260266" w:rsidP="0026026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02A23B47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r w:rsidRPr="001C0318">
        <w:rPr>
          <w:rFonts w:ascii="Calibri" w:hAnsi="Calibri" w:cs="Calibri"/>
        </w:rPr>
        <w:t xml:space="preserve">Personlige </w:t>
      </w:r>
      <w:proofErr w:type="spellStart"/>
      <w:r w:rsidRPr="001C0318">
        <w:rPr>
          <w:rFonts w:ascii="Calibri" w:hAnsi="Calibri" w:cs="Calibri"/>
        </w:rPr>
        <w:t>oplysninger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03C62B5B" w14:textId="77777777" w:rsidTr="007F3E9C">
        <w:tc>
          <w:tcPr>
            <w:tcW w:w="9628" w:type="dxa"/>
          </w:tcPr>
          <w:p w14:paraId="24C8D46F" w14:textId="77777777" w:rsidR="00260266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478A5E4C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Navn</w:t>
            </w:r>
            <w:proofErr w:type="spellEnd"/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John Petersen </w:t>
            </w:r>
          </w:p>
          <w:p w14:paraId="22506E64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Adresse</w:t>
            </w:r>
            <w:proofErr w:type="spellEnd"/>
            <w:r w:rsidRPr="003D227B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3D227B">
              <w:rPr>
                <w:rFonts w:asciiTheme="minorHAnsi" w:hAnsiTheme="minorHAnsi" w:cstheme="minorHAnsi"/>
                <w:sz w:val="22"/>
                <w:szCs w:val="22"/>
              </w:rPr>
              <w:t>Broskovvej</w:t>
            </w:r>
            <w:proofErr w:type="spellEnd"/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5</w:t>
            </w:r>
          </w:p>
          <w:p w14:paraId="02A7B192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3660 Stenløse</w:t>
            </w:r>
          </w:p>
          <w:p w14:paraId="7653ED33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Telefon: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gramStart"/>
            <w:r w:rsidRPr="003D227B">
              <w:rPr>
                <w:rFonts w:asciiTheme="minorHAnsi" w:hAnsiTheme="minorHAnsi" w:cstheme="minorHAnsi"/>
                <w:sz w:val="22"/>
                <w:szCs w:val="22"/>
              </w:rPr>
              <w:t>28933014</w:t>
            </w:r>
            <w:proofErr w:type="gramEnd"/>
          </w:p>
          <w:p w14:paraId="0CBFC275" w14:textId="77777777" w:rsidR="00260266" w:rsidRPr="00131584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131584">
              <w:rPr>
                <w:rFonts w:asciiTheme="minorHAnsi" w:hAnsiTheme="minorHAnsi" w:cstheme="minorHAnsi"/>
                <w:sz w:val="22"/>
                <w:szCs w:val="22"/>
              </w:rPr>
              <w:t>Mail</w:t>
            </w:r>
            <w:proofErr w:type="gramEnd"/>
            <w:r w:rsidRPr="00131584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 w:rsidRPr="00131584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hyperlink r:id="rId7" w:history="1">
              <w:r w:rsidRPr="00131584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johnpetersen1959@gmail.com</w:t>
              </w:r>
            </w:hyperlink>
          </w:p>
          <w:p w14:paraId="3393AF89" w14:textId="77777777" w:rsidR="00260266" w:rsidRPr="003D227B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Født</w:t>
            </w:r>
            <w:proofErr w:type="spellEnd"/>
            <w:r w:rsidRPr="003D227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den: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3D227B">
              <w:rPr>
                <w:rFonts w:asciiTheme="minorHAnsi" w:hAnsiTheme="minorHAnsi" w:cstheme="minorHAnsi"/>
                <w:sz w:val="22"/>
                <w:szCs w:val="22"/>
              </w:rPr>
              <w:tab/>
              <w:t>9. juli 1959</w:t>
            </w:r>
          </w:p>
          <w:p w14:paraId="43C1FAFA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6479F010" w14:textId="77777777" w:rsidR="00260266" w:rsidRPr="00EA7A28" w:rsidRDefault="00260266" w:rsidP="00260266">
      <w:pPr>
        <w:rPr>
          <w:lang w:eastAsia="da-DK"/>
        </w:rPr>
      </w:pPr>
    </w:p>
    <w:p w14:paraId="34FB83E2" w14:textId="77777777" w:rsidR="00260266" w:rsidRPr="001C0318" w:rsidRDefault="00260266" w:rsidP="00260266">
      <w:pPr>
        <w:pStyle w:val="Overskrift2"/>
        <w:spacing w:before="0"/>
        <w:rPr>
          <w:rFonts w:ascii="Calibri" w:hAnsi="Calibri" w:cs="Calibri"/>
        </w:rPr>
      </w:pPr>
      <w:proofErr w:type="spellStart"/>
      <w:r w:rsidRPr="001C0318">
        <w:rPr>
          <w:rFonts w:ascii="Calibri" w:hAnsi="Calibri" w:cs="Calibri"/>
        </w:rPr>
        <w:lastRenderedPageBreak/>
        <w:t>Fritidsinteresser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0266" w:rsidRPr="001C0318" w14:paraId="7989CCD0" w14:textId="77777777" w:rsidTr="007F3E9C">
        <w:tc>
          <w:tcPr>
            <w:tcW w:w="9628" w:type="dxa"/>
          </w:tcPr>
          <w:p w14:paraId="2FFF486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  <w:p w14:paraId="6F8A3079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Jeg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>holder</w:t>
            </w:r>
            <w:proofErr w:type="spellEnd"/>
            <w:r w:rsidRPr="001C0318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mig fysisk aktiv ved at</w:t>
            </w:r>
            <w:r w:rsidRPr="001C0318">
              <w:rPr>
                <w:rFonts w:ascii="Calibri" w:hAnsi="Calibri" w:cs="Calibri"/>
              </w:rPr>
              <w:t xml:space="preserve"> gå på </w:t>
            </w:r>
            <w:proofErr w:type="spellStart"/>
            <w:r w:rsidRPr="001C0318">
              <w:rPr>
                <w:rFonts w:ascii="Calibri" w:hAnsi="Calibri" w:cs="Calibri"/>
              </w:rPr>
              <w:t>jagt</w:t>
            </w:r>
            <w:proofErr w:type="spellEnd"/>
            <w:r w:rsidRPr="001C0318">
              <w:rPr>
                <w:rFonts w:ascii="Calibri" w:hAnsi="Calibri" w:cs="Calibri"/>
              </w:rPr>
              <w:t xml:space="preserve"> og </w:t>
            </w:r>
            <w:proofErr w:type="spellStart"/>
            <w:r w:rsidRPr="001C0318">
              <w:rPr>
                <w:rFonts w:ascii="Calibri" w:hAnsi="Calibri" w:cs="Calibri"/>
              </w:rPr>
              <w:t>træne</w:t>
            </w:r>
            <w:proofErr w:type="spellEnd"/>
            <w:r w:rsidRPr="001C0318">
              <w:rPr>
                <w:rFonts w:ascii="Calibri" w:hAnsi="Calibri" w:cs="Calibri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</w:rPr>
              <w:t>vores</w:t>
            </w:r>
            <w:proofErr w:type="spellEnd"/>
            <w:r w:rsidRPr="001C0318">
              <w:rPr>
                <w:rFonts w:ascii="Calibri" w:hAnsi="Calibri" w:cs="Calibri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</w:rPr>
              <w:t>jagthunde</w:t>
            </w:r>
            <w:proofErr w:type="spellEnd"/>
            <w:r w:rsidRPr="001C0318">
              <w:rPr>
                <w:rFonts w:ascii="Calibri" w:hAnsi="Calibri" w:cs="Calibri"/>
              </w:rPr>
              <w:t xml:space="preserve">. Som </w:t>
            </w:r>
            <w:proofErr w:type="spellStart"/>
            <w:r w:rsidRPr="001C0318">
              <w:rPr>
                <w:rFonts w:ascii="Calibri" w:hAnsi="Calibri" w:cs="Calibri"/>
              </w:rPr>
              <w:t>afslapning</w:t>
            </w:r>
            <w:proofErr w:type="spellEnd"/>
            <w:r w:rsidRPr="001C0318">
              <w:rPr>
                <w:rFonts w:ascii="Calibri" w:hAnsi="Calibri" w:cs="Calibri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</w:rPr>
              <w:t>sluger</w:t>
            </w:r>
            <w:proofErr w:type="spellEnd"/>
            <w:r w:rsidRPr="001C0318">
              <w:rPr>
                <w:rFonts w:ascii="Calibri" w:hAnsi="Calibri" w:cs="Calibri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</w:rPr>
              <w:t>jeg</w:t>
            </w:r>
            <w:proofErr w:type="spellEnd"/>
            <w:r w:rsidRPr="001C0318">
              <w:rPr>
                <w:rFonts w:ascii="Calibri" w:hAnsi="Calibri" w:cs="Calibri"/>
              </w:rPr>
              <w:t xml:space="preserve"> </w:t>
            </w:r>
            <w:proofErr w:type="spellStart"/>
            <w:r w:rsidRPr="001C0318">
              <w:rPr>
                <w:rFonts w:ascii="Calibri" w:hAnsi="Calibri" w:cs="Calibri"/>
              </w:rPr>
              <w:t>mange</w:t>
            </w:r>
            <w:proofErr w:type="spellEnd"/>
            <w:r w:rsidRPr="001C0318">
              <w:rPr>
                <w:rFonts w:ascii="Calibri" w:hAnsi="Calibri" w:cs="Calibri"/>
              </w:rPr>
              <w:t xml:space="preserve"> nordiske </w:t>
            </w:r>
            <w:proofErr w:type="spellStart"/>
            <w:r w:rsidRPr="001C0318">
              <w:rPr>
                <w:rFonts w:ascii="Calibri" w:hAnsi="Calibri" w:cs="Calibri"/>
              </w:rPr>
              <w:t>krimier</w:t>
            </w:r>
            <w:proofErr w:type="spellEnd"/>
          </w:p>
          <w:p w14:paraId="2372789C" w14:textId="77777777" w:rsidR="00260266" w:rsidRPr="001C0318" w:rsidRDefault="00260266" w:rsidP="007F3E9C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</w:p>
        </w:tc>
      </w:tr>
    </w:tbl>
    <w:p w14:paraId="36834717" w14:textId="77777777" w:rsidR="00260266" w:rsidRPr="001C0318" w:rsidRDefault="00260266" w:rsidP="00260266">
      <w:pPr>
        <w:spacing w:before="0" w:after="0"/>
        <w:rPr>
          <w:rFonts w:ascii="Calibri" w:hAnsi="Calibri" w:cs="Calibri"/>
        </w:rPr>
      </w:pPr>
    </w:p>
    <w:p w14:paraId="035F0FA7" w14:textId="77777777" w:rsidR="001877F0" w:rsidRPr="00466E34" w:rsidRDefault="001877F0" w:rsidP="00260266">
      <w:pPr>
        <w:pStyle w:val="Overskrift2"/>
        <w:spacing w:before="0"/>
        <w:rPr>
          <w:rFonts w:ascii="Calibri" w:hAnsi="Calibri" w:cs="Calibri"/>
        </w:rPr>
      </w:pPr>
    </w:p>
    <w:sectPr w:rsidR="001877F0" w:rsidRPr="00466E34" w:rsidSect="00232112">
      <w:headerReference w:type="default" r:id="rId8"/>
      <w:footerReference w:type="default" r:id="rId9"/>
      <w:pgSz w:w="11906" w:h="16838"/>
      <w:pgMar w:top="2694" w:right="1134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EBA5B" w14:textId="77777777" w:rsidR="00341DCA" w:rsidRDefault="00341DCA" w:rsidP="00721A6F">
      <w:r>
        <w:separator/>
      </w:r>
    </w:p>
  </w:endnote>
  <w:endnote w:type="continuationSeparator" w:id="0">
    <w:p w14:paraId="2FB957FC" w14:textId="77777777" w:rsidR="00341DCA" w:rsidRDefault="00341DCA" w:rsidP="0072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0475542"/>
      <w:docPartObj>
        <w:docPartGallery w:val="Page Numbers (Bottom of Page)"/>
        <w:docPartUnique/>
      </w:docPartObj>
    </w:sdtPr>
    <w:sdtEndPr/>
    <w:sdtContent>
      <w:p w14:paraId="0B66185B" w14:textId="163ADC3F" w:rsidR="003525BA" w:rsidRDefault="003525BA">
        <w:pPr>
          <w:pStyle w:val="Sidefo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6F184" w14:textId="3F652318" w:rsidR="00E60F55" w:rsidRDefault="00E60F55" w:rsidP="00721A6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AA0A0" w14:textId="77777777" w:rsidR="00341DCA" w:rsidRDefault="00341DCA" w:rsidP="00721A6F">
      <w:r>
        <w:separator/>
      </w:r>
    </w:p>
  </w:footnote>
  <w:footnote w:type="continuationSeparator" w:id="0">
    <w:p w14:paraId="48F87B97" w14:textId="77777777" w:rsidR="00341DCA" w:rsidRDefault="00341DCA" w:rsidP="00721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-Gitter"/>
      <w:tblW w:w="10267" w:type="dxa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8"/>
      <w:gridCol w:w="5209"/>
    </w:tblGrid>
    <w:tr w:rsidR="00F617EB" w:rsidRPr="004C40B2" w14:paraId="11D3DE59" w14:textId="77777777" w:rsidTr="00537FB3">
      <w:trPr>
        <w:trHeight w:val="1840"/>
      </w:trPr>
      <w:tc>
        <w:tcPr>
          <w:tcW w:w="5058" w:type="dxa"/>
          <w:vAlign w:val="center"/>
        </w:tcPr>
        <w:sdt>
          <w:sdtPr>
            <w:rPr>
              <w:sz w:val="32"/>
              <w:szCs w:val="32"/>
            </w:rPr>
            <w:alias w:val="Skriv navn"/>
            <w:tag w:val="Skriv navn"/>
            <w:id w:val="1080554624"/>
          </w:sdtPr>
          <w:sdtEndPr/>
          <w:sdtContent>
            <w:p w14:paraId="7035E745" w14:textId="0A1C69C8" w:rsidR="00F617EB" w:rsidRPr="001877F0" w:rsidRDefault="00F617EB" w:rsidP="00721A6F">
              <w:pPr>
                <w:pStyle w:val="Sidehoved"/>
                <w:rPr>
                  <w:color w:val="549E39" w:themeColor="accent1"/>
                  <w:sz w:val="32"/>
                  <w:szCs w:val="32"/>
                </w:rPr>
              </w:pP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7456" behindDoc="1" locked="0" layoutInCell="1" allowOverlap="1" wp14:anchorId="7028ECC2" wp14:editId="6D0FB713">
                        <wp:simplePos x="0" y="0"/>
                        <wp:positionH relativeFrom="column">
                          <wp:posOffset>-3862070</wp:posOffset>
                        </wp:positionH>
                        <wp:positionV relativeFrom="page">
                          <wp:posOffset>-2871470</wp:posOffset>
                        </wp:positionV>
                        <wp:extent cx="9957435" cy="4130675"/>
                        <wp:effectExtent l="0" t="2114550" r="272415" b="0"/>
                        <wp:wrapNone/>
                        <wp:docPr id="1" name="Ligebenet trekant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82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AB2C0E2"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gebenet trekant 1" o:spid="_x0000_s1026" type="#_x0000_t5" style="position:absolute;margin-left:-304.1pt;margin-top:-226.1pt;width:784.05pt;height:325.25pt;rotation:-9960293fd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" fillcolor="#f6fbf4 [180]" stroked="f" strokeweight="1pt">
                        <v:fill color2="#c9e7be [980]" o:opacity2="53739f" colors="0 #f6fbf4;48497f #aedc9d;54395f #aedc9d;1 #c9e8be" focus="100%" type="gradient"/>
                        <w10:wrap anchory="page"/>
                      </v:shape>
                    </w:pict>
                  </mc:Fallback>
                </mc:AlternateContent>
              </w:r>
              <w:r w:rsidRPr="00B461FF">
                <w:rPr>
                  <w:noProof/>
                  <w:color w:val="549E39" w:themeColor="accent1"/>
                  <w:sz w:val="44"/>
                  <w:szCs w:val="44"/>
                  <w:lang w:eastAsia="da-DK"/>
                </w:rPr>
                <mc:AlternateContent>
                  <mc:Choice Requires="wps">
                    <w:drawing>
                      <wp:anchor distT="0" distB="0" distL="114300" distR="114300" simplePos="0" relativeHeight="251666432" behindDoc="1" locked="0" layoutInCell="1" allowOverlap="1" wp14:anchorId="0EEF43A0" wp14:editId="0C01FE03">
                        <wp:simplePos x="0" y="0"/>
                        <wp:positionH relativeFrom="column">
                          <wp:posOffset>-4150270</wp:posOffset>
                        </wp:positionH>
                        <wp:positionV relativeFrom="page">
                          <wp:posOffset>-2992312</wp:posOffset>
                        </wp:positionV>
                        <wp:extent cx="9957435" cy="4130675"/>
                        <wp:effectExtent l="0" t="2114550" r="272415" b="0"/>
                        <wp:wrapNone/>
                        <wp:docPr id="7" name="Ligebenet trekant 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2481079">
                                  <a:off x="0" y="0"/>
                                  <a:ext cx="9957435" cy="4130675"/>
                                </a:xfrm>
                                <a:prstGeom prst="triangl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lumMod val="5000"/>
                                        <a:lumOff val="95000"/>
                                        <a:alpha val="65000"/>
                                      </a:schemeClr>
                                    </a:gs>
                                    <a:gs pos="74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83000">
                                      <a:schemeClr val="accent1">
                                        <a:lumMod val="45000"/>
                                        <a:lumOff val="55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30000"/>
                                        <a:lumOff val="70000"/>
                                      </a:schemeClr>
                                    </a:gs>
                                  </a:gsLst>
                                  <a:path path="circle">
                                    <a:fillToRect l="100000" b="100000"/>
                                  </a:path>
                                  <a:tileRect t="-100000" r="-10000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358C0D9" id="Ligebenet trekant 7" o:spid="_x0000_s1026" type="#_x0000_t5" style="position:absolute;margin-left:-326.8pt;margin-top:-235.6pt;width:784.05pt;height:325.25pt;rotation:-9960293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" fillcolor="#f6fbf4 [180]" stroked="f" strokeweight="1pt">
                        <v:fill color2="#c9e7be [980]" o:opacity2="42598f" rotate="t" focusposition="1" focussize="" colors="0 #f6fbf4;48497f #aedc9d;54395f #aedc9d;1 #c9e8be" focus="100%" type="gradientRadial"/>
                        <w10:wrap anchory="page"/>
                      </v:shape>
                    </w:pict>
                  </mc:Fallback>
                </mc:AlternateContent>
              </w:r>
              <w:r w:rsidR="00174C35" w:rsidRPr="00B461FF">
                <w:rPr>
                  <w:color w:val="549E39" w:themeColor="accent1"/>
                  <w:sz w:val="32"/>
                  <w:szCs w:val="32"/>
                </w:rPr>
                <w:t>John Petersen</w:t>
              </w:r>
            </w:p>
          </w:sdtContent>
        </w:sdt>
      </w:tc>
      <w:tc>
        <w:tcPr>
          <w:tcW w:w="5209" w:type="dxa"/>
        </w:tcPr>
        <w:p w14:paraId="5EF63561" w14:textId="4E1F411E" w:rsidR="00F617EB" w:rsidRPr="004C40B2" w:rsidRDefault="00F617EB" w:rsidP="00604967">
          <w:pPr>
            <w:pStyle w:val="Ingenafstand"/>
            <w:jc w:val="right"/>
            <w:rPr>
              <w:rStyle w:val="A3"/>
              <w:rFonts w:ascii="Tahoma" w:hAnsi="Tahoma" w:cs="Tahoma"/>
              <w:i w:val="0"/>
              <w:sz w:val="18"/>
              <w:szCs w:val="18"/>
            </w:rPr>
          </w:pPr>
          <w:r w:rsidRPr="004C40B2">
            <w:rPr>
              <w:rStyle w:val="A3"/>
              <w:rFonts w:ascii="Tahoma" w:hAnsi="Tahoma" w:cs="Tahoma"/>
              <w:i w:val="0"/>
              <w:sz w:val="18"/>
              <w:szCs w:val="18"/>
            </w:rPr>
            <w:br/>
          </w:r>
          <w:sdt>
            <w:sdtPr>
              <w:rPr>
                <w:rStyle w:val="A3"/>
                <w:rFonts w:ascii="Tahoma" w:hAnsi="Tahoma" w:cs="Tahoma"/>
                <w:i w:val="0"/>
                <w:iCs w:val="0"/>
                <w:sz w:val="18"/>
                <w:szCs w:val="18"/>
              </w:rPr>
              <w:alias w:val="Skriv gade og nr."/>
              <w:tag w:val="Skriv gade og nr."/>
              <w:id w:val="830182915"/>
              <w:text/>
            </w:sdtPr>
            <w:sdtEndPr>
              <w:rPr>
                <w:rStyle w:val="A3"/>
              </w:rPr>
            </w:sdtEndPr>
            <w:sdtContent>
              <w:r w:rsidR="00537FB3" w:rsidRPr="00537FB3">
                <w:rPr>
                  <w:rStyle w:val="A3"/>
                  <w:rFonts w:ascii="Tahoma" w:hAnsi="Tahoma" w:cs="Tahoma"/>
                  <w:i w:val="0"/>
                  <w:iCs w:val="0"/>
                  <w:sz w:val="18"/>
                  <w:szCs w:val="18"/>
                </w:rPr>
                <w:t>Emmaljunga 2134</w:t>
              </w:r>
            </w:sdtContent>
          </w:sdt>
        </w:p>
        <w:p w14:paraId="266AB90F" w14:textId="4628037E" w:rsidR="00F617EB" w:rsidRPr="004C40B2" w:rsidRDefault="00341DCA" w:rsidP="00604967">
          <w:pPr>
            <w:pStyle w:val="Ingenafstand"/>
            <w:jc w:val="right"/>
            <w:rPr>
              <w:rStyle w:val="A3"/>
              <w:rFonts w:ascii="Tahoma" w:hAnsi="Tahoma" w:cs="Tahoma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postnummer og by"/>
              <w:tag w:val="Skriv postnummer og by"/>
              <w:id w:val="1336797705"/>
              <w:text/>
            </w:sdtPr>
            <w:sdtEndPr>
              <w:rPr>
                <w:rStyle w:val="A3"/>
              </w:rPr>
            </w:sdtEndPr>
            <w:sdtContent>
              <w:r w:rsidR="00537FB3">
                <w:rPr>
                  <w:rStyle w:val="A3"/>
                  <w:rFonts w:ascii="Tahoma" w:hAnsi="Tahoma" w:cs="Tahoma"/>
                  <w:i w:val="0"/>
                  <w:sz w:val="18"/>
                  <w:szCs w:val="18"/>
                </w:rPr>
                <w:t>282 68 Vittsjö</w:t>
              </w:r>
            </w:sdtContent>
          </w:sdt>
        </w:p>
        <w:p w14:paraId="674A40B9" w14:textId="77777777" w:rsidR="00F617EB" w:rsidRPr="004C40B2" w:rsidRDefault="00341DCA" w:rsidP="00604967">
          <w:pPr>
            <w:pStyle w:val="Ingenafstand"/>
            <w:jc w:val="right"/>
            <w:rPr>
              <w:rStyle w:val="Hyperlink"/>
              <w:rFonts w:ascii="Tahoma" w:hAnsi="Tahoma" w:cs="Tahoma"/>
              <w:color w:val="auto"/>
              <w:sz w:val="18"/>
              <w:szCs w:val="18"/>
            </w:rPr>
          </w:pPr>
          <w:sdt>
            <w:sdtPr>
              <w:rPr>
                <w:rStyle w:val="A3"/>
                <w:rFonts w:ascii="Tahoma" w:hAnsi="Tahoma" w:cs="Tahoma"/>
                <w:i w:val="0"/>
                <w:sz w:val="18"/>
                <w:szCs w:val="18"/>
              </w:rPr>
              <w:alias w:val="Skriv email"/>
              <w:tag w:val="Skriv email"/>
              <w:id w:val="-983078648"/>
            </w:sdtPr>
            <w:sdtEndPr>
              <w:rPr>
                <w:rStyle w:val="Hyperlink"/>
                <w:iCs w:val="0"/>
                <w:color w:val="auto"/>
                <w:u w:val="single"/>
              </w:rPr>
            </w:sdtEndPr>
            <w:sdtContent>
              <w:r w:rsidR="00174C35">
                <w:rPr>
                  <w:rStyle w:val="A3"/>
                  <w:rFonts w:ascii="Tahoma" w:hAnsi="Tahoma" w:cs="Times New Roman"/>
                  <w:i w:val="0"/>
                  <w:sz w:val="23"/>
                  <w:szCs w:val="20"/>
                </w:rPr>
                <w:t>j</w:t>
              </w:r>
              <w:r w:rsidR="00174C35">
                <w:t>ohnpetersen1959@gmail.com</w:t>
              </w:r>
            </w:sdtContent>
          </w:sdt>
        </w:p>
        <w:p w14:paraId="26A1F5F7" w14:textId="5D49E97A" w:rsidR="00F617EB" w:rsidRPr="004C40B2" w:rsidRDefault="00341DCA" w:rsidP="00604967">
          <w:pPr>
            <w:pStyle w:val="Ingenafstand"/>
            <w:jc w:val="right"/>
            <w:rPr>
              <w:rFonts w:ascii="Tahoma" w:hAnsi="Tahoma" w:cs="Tahoma"/>
              <w:sz w:val="18"/>
              <w:szCs w:val="18"/>
            </w:rPr>
          </w:pPr>
          <w:sdt>
            <w:sdtPr>
              <w:rPr>
                <w:rFonts w:ascii="Tahoma" w:hAnsi="Tahoma" w:cs="Tahoma"/>
                <w:sz w:val="18"/>
                <w:szCs w:val="18"/>
              </w:rPr>
              <w:alias w:val="Skriv tlf. nr."/>
              <w:tag w:val="Skriv tlf. nr."/>
              <w:id w:val="-1625763934"/>
              <w:text/>
            </w:sdtPr>
            <w:sdtEndPr/>
            <w:sdtContent>
              <w:r w:rsidR="00537FB3">
                <w:rPr>
                  <w:rFonts w:ascii="Tahoma" w:hAnsi="Tahoma" w:cs="Tahoma"/>
                  <w:sz w:val="18"/>
                  <w:szCs w:val="18"/>
                </w:rPr>
                <w:t xml:space="preserve">+45 </w:t>
              </w:r>
              <w:r w:rsidR="00174C35">
                <w:rPr>
                  <w:rFonts w:ascii="Tahoma" w:hAnsi="Tahoma" w:cs="Tahoma"/>
                  <w:sz w:val="18"/>
                  <w:szCs w:val="18"/>
                </w:rPr>
                <w:t>2</w:t>
              </w:r>
              <w:r w:rsidR="00174C35">
                <w:t>893 3014</w:t>
              </w:r>
            </w:sdtContent>
          </w:sdt>
        </w:p>
        <w:p w14:paraId="2E65C8C4" w14:textId="77777777" w:rsidR="00F617EB" w:rsidRPr="004C40B2" w:rsidRDefault="00F617EB" w:rsidP="00721A6F">
          <w:pPr>
            <w:pStyle w:val="Sidehoved"/>
          </w:pPr>
        </w:p>
      </w:tc>
    </w:tr>
  </w:tbl>
  <w:p w14:paraId="0805B954" w14:textId="77777777" w:rsidR="00F617EB" w:rsidRPr="00A21111" w:rsidRDefault="00F617EB" w:rsidP="00721A6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E42"/>
    <w:multiLevelType w:val="hybridMultilevel"/>
    <w:tmpl w:val="43C661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55EA"/>
    <w:multiLevelType w:val="hybridMultilevel"/>
    <w:tmpl w:val="261C4B14"/>
    <w:lvl w:ilvl="0" w:tplc="B19E9BF8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" w15:restartNumberingAfterBreak="0">
    <w:nsid w:val="1EEB4C30"/>
    <w:multiLevelType w:val="hybridMultilevel"/>
    <w:tmpl w:val="81424E92"/>
    <w:lvl w:ilvl="0" w:tplc="8834B86C">
      <w:start w:val="2016"/>
      <w:numFmt w:val="bullet"/>
      <w:suff w:val="space"/>
      <w:lvlText w:val="-"/>
      <w:lvlJc w:val="left"/>
      <w:pPr>
        <w:ind w:left="284" w:firstLine="76"/>
      </w:pPr>
      <w:rPr>
        <w:rFonts w:ascii="Calibri" w:eastAsiaTheme="minorHAnsi" w:hAnsi="Calibri" w:hint="default"/>
      </w:rPr>
    </w:lvl>
    <w:lvl w:ilvl="1" w:tplc="6FBE6F58">
      <w:start w:val="201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75A64"/>
    <w:multiLevelType w:val="hybridMultilevel"/>
    <w:tmpl w:val="0362396C"/>
    <w:lvl w:ilvl="0" w:tplc="DA64E5D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C7F39"/>
    <w:multiLevelType w:val="hybridMultilevel"/>
    <w:tmpl w:val="008E8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3539D"/>
    <w:multiLevelType w:val="hybridMultilevel"/>
    <w:tmpl w:val="7D92EC62"/>
    <w:lvl w:ilvl="0" w:tplc="DA64E5D8">
      <w:start w:val="2016"/>
      <w:numFmt w:val="bullet"/>
      <w:suff w:val="space"/>
      <w:lvlText w:val="-"/>
      <w:lvlJc w:val="left"/>
      <w:pPr>
        <w:ind w:left="284" w:firstLine="360"/>
      </w:pPr>
      <w:rPr>
        <w:rFonts w:ascii="Calibri" w:eastAsiaTheme="minorHAnsi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4DE4781"/>
    <w:multiLevelType w:val="hybridMultilevel"/>
    <w:tmpl w:val="C67613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03"/>
    <w:rsid w:val="00016F4F"/>
    <w:rsid w:val="0001782F"/>
    <w:rsid w:val="000416BB"/>
    <w:rsid w:val="000765EE"/>
    <w:rsid w:val="000A0916"/>
    <w:rsid w:val="000A73E3"/>
    <w:rsid w:val="000D21E3"/>
    <w:rsid w:val="000E1451"/>
    <w:rsid w:val="000F0FAE"/>
    <w:rsid w:val="000F53E4"/>
    <w:rsid w:val="000F5B52"/>
    <w:rsid w:val="00110C14"/>
    <w:rsid w:val="00130A59"/>
    <w:rsid w:val="0013378E"/>
    <w:rsid w:val="001354A4"/>
    <w:rsid w:val="00145E6D"/>
    <w:rsid w:val="00147736"/>
    <w:rsid w:val="00147A87"/>
    <w:rsid w:val="00150DCE"/>
    <w:rsid w:val="00161680"/>
    <w:rsid w:val="00174C35"/>
    <w:rsid w:val="0018210F"/>
    <w:rsid w:val="001877F0"/>
    <w:rsid w:val="00193233"/>
    <w:rsid w:val="001B1E51"/>
    <w:rsid w:val="001C39DE"/>
    <w:rsid w:val="001D562B"/>
    <w:rsid w:val="001F1982"/>
    <w:rsid w:val="001F43F6"/>
    <w:rsid w:val="001F7EF3"/>
    <w:rsid w:val="0020258E"/>
    <w:rsid w:val="00202AD5"/>
    <w:rsid w:val="00205749"/>
    <w:rsid w:val="0020647F"/>
    <w:rsid w:val="00214F5C"/>
    <w:rsid w:val="00215361"/>
    <w:rsid w:val="00227072"/>
    <w:rsid w:val="00232112"/>
    <w:rsid w:val="00234ABE"/>
    <w:rsid w:val="0023746A"/>
    <w:rsid w:val="002378F9"/>
    <w:rsid w:val="00250FF5"/>
    <w:rsid w:val="00254B92"/>
    <w:rsid w:val="00260266"/>
    <w:rsid w:val="002663AB"/>
    <w:rsid w:val="002750FA"/>
    <w:rsid w:val="00282932"/>
    <w:rsid w:val="00285D5D"/>
    <w:rsid w:val="0028725C"/>
    <w:rsid w:val="00292450"/>
    <w:rsid w:val="00292A11"/>
    <w:rsid w:val="002953FE"/>
    <w:rsid w:val="002B5616"/>
    <w:rsid w:val="002C3BF1"/>
    <w:rsid w:val="002E1D3D"/>
    <w:rsid w:val="002E2E48"/>
    <w:rsid w:val="002E36B0"/>
    <w:rsid w:val="003024F2"/>
    <w:rsid w:val="00310069"/>
    <w:rsid w:val="003179B0"/>
    <w:rsid w:val="00321E1B"/>
    <w:rsid w:val="00341DCA"/>
    <w:rsid w:val="003519ED"/>
    <w:rsid w:val="003525BA"/>
    <w:rsid w:val="00363A36"/>
    <w:rsid w:val="00363B6B"/>
    <w:rsid w:val="00371F76"/>
    <w:rsid w:val="00373063"/>
    <w:rsid w:val="0037546C"/>
    <w:rsid w:val="00385608"/>
    <w:rsid w:val="00386C89"/>
    <w:rsid w:val="0039391A"/>
    <w:rsid w:val="003B0A9E"/>
    <w:rsid w:val="003B5335"/>
    <w:rsid w:val="003C5790"/>
    <w:rsid w:val="003D327D"/>
    <w:rsid w:val="003E4D3C"/>
    <w:rsid w:val="003F23E3"/>
    <w:rsid w:val="003F320F"/>
    <w:rsid w:val="004001E2"/>
    <w:rsid w:val="004158B9"/>
    <w:rsid w:val="004208B5"/>
    <w:rsid w:val="00423B5D"/>
    <w:rsid w:val="00427AD6"/>
    <w:rsid w:val="00436A3D"/>
    <w:rsid w:val="00453790"/>
    <w:rsid w:val="00464818"/>
    <w:rsid w:val="00466E34"/>
    <w:rsid w:val="0046774D"/>
    <w:rsid w:val="00481B8D"/>
    <w:rsid w:val="00486F70"/>
    <w:rsid w:val="00491B05"/>
    <w:rsid w:val="0049536C"/>
    <w:rsid w:val="00495931"/>
    <w:rsid w:val="00496A25"/>
    <w:rsid w:val="004A3BF2"/>
    <w:rsid w:val="004B166D"/>
    <w:rsid w:val="004B7674"/>
    <w:rsid w:val="004B7EAA"/>
    <w:rsid w:val="004C40B2"/>
    <w:rsid w:val="004D323F"/>
    <w:rsid w:val="004E1E1A"/>
    <w:rsid w:val="004E517F"/>
    <w:rsid w:val="004E58C0"/>
    <w:rsid w:val="004E66A4"/>
    <w:rsid w:val="004F3E00"/>
    <w:rsid w:val="004F3E24"/>
    <w:rsid w:val="004F73D4"/>
    <w:rsid w:val="005107A1"/>
    <w:rsid w:val="0052550E"/>
    <w:rsid w:val="00537FB3"/>
    <w:rsid w:val="0055243F"/>
    <w:rsid w:val="00552765"/>
    <w:rsid w:val="00553982"/>
    <w:rsid w:val="00566219"/>
    <w:rsid w:val="005813AA"/>
    <w:rsid w:val="005852D0"/>
    <w:rsid w:val="005857A7"/>
    <w:rsid w:val="005A1F38"/>
    <w:rsid w:val="005B35D5"/>
    <w:rsid w:val="005C4680"/>
    <w:rsid w:val="005D2ADC"/>
    <w:rsid w:val="005E1141"/>
    <w:rsid w:val="005E1CDD"/>
    <w:rsid w:val="005F2413"/>
    <w:rsid w:val="005F5584"/>
    <w:rsid w:val="00604967"/>
    <w:rsid w:val="00630C4D"/>
    <w:rsid w:val="00631741"/>
    <w:rsid w:val="006320E6"/>
    <w:rsid w:val="0063670F"/>
    <w:rsid w:val="00644C4F"/>
    <w:rsid w:val="0065414C"/>
    <w:rsid w:val="006561EB"/>
    <w:rsid w:val="00672599"/>
    <w:rsid w:val="00680353"/>
    <w:rsid w:val="00681155"/>
    <w:rsid w:val="00682240"/>
    <w:rsid w:val="006822AE"/>
    <w:rsid w:val="00686796"/>
    <w:rsid w:val="00696864"/>
    <w:rsid w:val="006A46E7"/>
    <w:rsid w:val="006A6A1B"/>
    <w:rsid w:val="006C1D53"/>
    <w:rsid w:val="006C7C48"/>
    <w:rsid w:val="006D2794"/>
    <w:rsid w:val="006D40AD"/>
    <w:rsid w:val="006E4619"/>
    <w:rsid w:val="006F54CC"/>
    <w:rsid w:val="00706BC7"/>
    <w:rsid w:val="00715D88"/>
    <w:rsid w:val="00721A6F"/>
    <w:rsid w:val="00722079"/>
    <w:rsid w:val="00726B76"/>
    <w:rsid w:val="00726EA4"/>
    <w:rsid w:val="00733059"/>
    <w:rsid w:val="00736369"/>
    <w:rsid w:val="00736835"/>
    <w:rsid w:val="00740724"/>
    <w:rsid w:val="00792BCF"/>
    <w:rsid w:val="00794101"/>
    <w:rsid w:val="007944DB"/>
    <w:rsid w:val="007976F2"/>
    <w:rsid w:val="007B07F7"/>
    <w:rsid w:val="007B3D10"/>
    <w:rsid w:val="007B5A58"/>
    <w:rsid w:val="007C2FBE"/>
    <w:rsid w:val="007F4515"/>
    <w:rsid w:val="007F5FE6"/>
    <w:rsid w:val="00800AFE"/>
    <w:rsid w:val="00816BF0"/>
    <w:rsid w:val="00823EDC"/>
    <w:rsid w:val="00827AEE"/>
    <w:rsid w:val="00827E94"/>
    <w:rsid w:val="00830C48"/>
    <w:rsid w:val="00832827"/>
    <w:rsid w:val="008335A1"/>
    <w:rsid w:val="00834ACC"/>
    <w:rsid w:val="00841B8A"/>
    <w:rsid w:val="0084204C"/>
    <w:rsid w:val="0084675A"/>
    <w:rsid w:val="00855D53"/>
    <w:rsid w:val="008607E0"/>
    <w:rsid w:val="0087690E"/>
    <w:rsid w:val="00880457"/>
    <w:rsid w:val="00882D6D"/>
    <w:rsid w:val="008862AF"/>
    <w:rsid w:val="00891875"/>
    <w:rsid w:val="00897B09"/>
    <w:rsid w:val="008A1F7F"/>
    <w:rsid w:val="008A798C"/>
    <w:rsid w:val="008B307E"/>
    <w:rsid w:val="008B3882"/>
    <w:rsid w:val="008B65DE"/>
    <w:rsid w:val="008B7CE6"/>
    <w:rsid w:val="008C4F79"/>
    <w:rsid w:val="008D027C"/>
    <w:rsid w:val="008D4FBB"/>
    <w:rsid w:val="008D5389"/>
    <w:rsid w:val="008D7447"/>
    <w:rsid w:val="008E3AE5"/>
    <w:rsid w:val="008F7EAD"/>
    <w:rsid w:val="00900D4A"/>
    <w:rsid w:val="009311D3"/>
    <w:rsid w:val="00932AFE"/>
    <w:rsid w:val="0093649F"/>
    <w:rsid w:val="00957BF3"/>
    <w:rsid w:val="009742D0"/>
    <w:rsid w:val="0097743B"/>
    <w:rsid w:val="0098460F"/>
    <w:rsid w:val="00992B59"/>
    <w:rsid w:val="009A2CFE"/>
    <w:rsid w:val="009A38C1"/>
    <w:rsid w:val="009B1429"/>
    <w:rsid w:val="009C33CA"/>
    <w:rsid w:val="009D0C89"/>
    <w:rsid w:val="009D7CFA"/>
    <w:rsid w:val="009E06F6"/>
    <w:rsid w:val="009E3383"/>
    <w:rsid w:val="009E58E3"/>
    <w:rsid w:val="009F50F5"/>
    <w:rsid w:val="009F5729"/>
    <w:rsid w:val="009F7EBD"/>
    <w:rsid w:val="00A00ED5"/>
    <w:rsid w:val="00A17A87"/>
    <w:rsid w:val="00A21111"/>
    <w:rsid w:val="00A27115"/>
    <w:rsid w:val="00A30F75"/>
    <w:rsid w:val="00A568C3"/>
    <w:rsid w:val="00A62CF4"/>
    <w:rsid w:val="00A67667"/>
    <w:rsid w:val="00A719B5"/>
    <w:rsid w:val="00A74C48"/>
    <w:rsid w:val="00A76F53"/>
    <w:rsid w:val="00A77068"/>
    <w:rsid w:val="00A820DA"/>
    <w:rsid w:val="00A84A2B"/>
    <w:rsid w:val="00A962BB"/>
    <w:rsid w:val="00AA0BBF"/>
    <w:rsid w:val="00AA4B6B"/>
    <w:rsid w:val="00AA4F37"/>
    <w:rsid w:val="00AC317D"/>
    <w:rsid w:val="00AD0B50"/>
    <w:rsid w:val="00AD6C59"/>
    <w:rsid w:val="00AD72A9"/>
    <w:rsid w:val="00AE5FD6"/>
    <w:rsid w:val="00AF0883"/>
    <w:rsid w:val="00AF6399"/>
    <w:rsid w:val="00AF63C6"/>
    <w:rsid w:val="00B007F8"/>
    <w:rsid w:val="00B33327"/>
    <w:rsid w:val="00B33FCB"/>
    <w:rsid w:val="00B36321"/>
    <w:rsid w:val="00B40295"/>
    <w:rsid w:val="00B461FF"/>
    <w:rsid w:val="00B473B8"/>
    <w:rsid w:val="00B517E6"/>
    <w:rsid w:val="00B54AD8"/>
    <w:rsid w:val="00B5648F"/>
    <w:rsid w:val="00B61964"/>
    <w:rsid w:val="00BB3EE9"/>
    <w:rsid w:val="00BC177A"/>
    <w:rsid w:val="00BC692F"/>
    <w:rsid w:val="00BE4EDF"/>
    <w:rsid w:val="00C06403"/>
    <w:rsid w:val="00C327A1"/>
    <w:rsid w:val="00C33EAE"/>
    <w:rsid w:val="00C47571"/>
    <w:rsid w:val="00C532A3"/>
    <w:rsid w:val="00C6426B"/>
    <w:rsid w:val="00C675A8"/>
    <w:rsid w:val="00C77197"/>
    <w:rsid w:val="00C8392E"/>
    <w:rsid w:val="00C91113"/>
    <w:rsid w:val="00CB12CF"/>
    <w:rsid w:val="00CC05FD"/>
    <w:rsid w:val="00CC1015"/>
    <w:rsid w:val="00CE0AE5"/>
    <w:rsid w:val="00CE68B9"/>
    <w:rsid w:val="00CF2709"/>
    <w:rsid w:val="00D12BA4"/>
    <w:rsid w:val="00D14F1F"/>
    <w:rsid w:val="00D22A88"/>
    <w:rsid w:val="00D259C9"/>
    <w:rsid w:val="00D323A6"/>
    <w:rsid w:val="00D51CF2"/>
    <w:rsid w:val="00D54F55"/>
    <w:rsid w:val="00D63583"/>
    <w:rsid w:val="00D64514"/>
    <w:rsid w:val="00D664AC"/>
    <w:rsid w:val="00D71522"/>
    <w:rsid w:val="00D72BC5"/>
    <w:rsid w:val="00D76AA7"/>
    <w:rsid w:val="00D80392"/>
    <w:rsid w:val="00D861DF"/>
    <w:rsid w:val="00DB017F"/>
    <w:rsid w:val="00DB134C"/>
    <w:rsid w:val="00DC270B"/>
    <w:rsid w:val="00DD2ADE"/>
    <w:rsid w:val="00DE1A51"/>
    <w:rsid w:val="00DE6404"/>
    <w:rsid w:val="00DF7481"/>
    <w:rsid w:val="00E05016"/>
    <w:rsid w:val="00E17BDA"/>
    <w:rsid w:val="00E24817"/>
    <w:rsid w:val="00E252D4"/>
    <w:rsid w:val="00E27623"/>
    <w:rsid w:val="00E367E3"/>
    <w:rsid w:val="00E37F1A"/>
    <w:rsid w:val="00E5279E"/>
    <w:rsid w:val="00E60F55"/>
    <w:rsid w:val="00E65B89"/>
    <w:rsid w:val="00E721CD"/>
    <w:rsid w:val="00E76A9C"/>
    <w:rsid w:val="00EA1F2A"/>
    <w:rsid w:val="00EA3665"/>
    <w:rsid w:val="00EB0F1A"/>
    <w:rsid w:val="00EC0824"/>
    <w:rsid w:val="00EC4FAE"/>
    <w:rsid w:val="00ED0423"/>
    <w:rsid w:val="00ED4B64"/>
    <w:rsid w:val="00ED60A4"/>
    <w:rsid w:val="00EE473A"/>
    <w:rsid w:val="00F13286"/>
    <w:rsid w:val="00F15632"/>
    <w:rsid w:val="00F26A7A"/>
    <w:rsid w:val="00F33F32"/>
    <w:rsid w:val="00F43892"/>
    <w:rsid w:val="00F60815"/>
    <w:rsid w:val="00F617EB"/>
    <w:rsid w:val="00F6414F"/>
    <w:rsid w:val="00F71830"/>
    <w:rsid w:val="00F91215"/>
    <w:rsid w:val="00F96271"/>
    <w:rsid w:val="00FB3690"/>
    <w:rsid w:val="00FB377E"/>
    <w:rsid w:val="00FB4DF2"/>
    <w:rsid w:val="00FB6913"/>
    <w:rsid w:val="00FC1F72"/>
    <w:rsid w:val="00FC57D5"/>
    <w:rsid w:val="00FC5B8F"/>
    <w:rsid w:val="00FC6FEA"/>
    <w:rsid w:val="00FC7A71"/>
    <w:rsid w:val="00FD5FB2"/>
    <w:rsid w:val="00FD7ECE"/>
    <w:rsid w:val="00FE478F"/>
    <w:rsid w:val="00FF61D6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A28DB1"/>
  <w15:chartTrackingRefBased/>
  <w15:docId w15:val="{8EBE56A5-6C1C-4C2B-B299-880ABFC5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E3"/>
    <w:pPr>
      <w:tabs>
        <w:tab w:val="left" w:pos="2679"/>
      </w:tabs>
      <w:spacing w:before="120" w:after="120" w:line="264" w:lineRule="auto"/>
      <w:jc w:val="both"/>
    </w:pPr>
    <w:rPr>
      <w:rFonts w:ascii="Tahoma" w:hAnsi="Tahoma" w:cs="Tahoma"/>
      <w:sz w:val="21"/>
      <w:szCs w:val="21"/>
      <w:lang w:val="sv-S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072"/>
    <w:pPr>
      <w:keepNext/>
      <w:keepLines/>
      <w:spacing w:before="240" w:after="0"/>
      <w:outlineLvl w:val="0"/>
    </w:pPr>
    <w:rPr>
      <w:rFonts w:eastAsiaTheme="majorEastAsia" w:cstheme="majorBidi"/>
      <w:color w:val="3E762A" w:themeColor="accent1" w:themeShade="BF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5FD6"/>
    <w:pPr>
      <w:keepNext/>
      <w:keepLines/>
      <w:spacing w:before="240" w:after="0"/>
      <w:outlineLvl w:val="1"/>
    </w:pPr>
    <w:rPr>
      <w:rFonts w:eastAsiaTheme="majorEastAsi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1F38"/>
  </w:style>
  <w:style w:type="paragraph" w:styleId="Sidefod">
    <w:name w:val="footer"/>
    <w:basedOn w:val="Normal"/>
    <w:link w:val="SidefodTegn"/>
    <w:uiPriority w:val="99"/>
    <w:unhideWhenUsed/>
    <w:rsid w:val="005A1F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1F38"/>
  </w:style>
  <w:style w:type="table" w:styleId="Tabel-Gitter">
    <w:name w:val="Table Grid"/>
    <w:basedOn w:val="Tabel-Normal"/>
    <w:uiPriority w:val="39"/>
    <w:rsid w:val="005A1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n">
    <w:name w:val="Navn"/>
    <w:basedOn w:val="Normal"/>
    <w:uiPriority w:val="1"/>
    <w:qFormat/>
    <w:rsid w:val="005A1F38"/>
    <w:pPr>
      <w:spacing w:after="0"/>
    </w:pPr>
    <w:rPr>
      <w:rFonts w:cs="Times New Roman"/>
      <w:color w:val="FFFFFF" w:themeColor="background1"/>
      <w:kern w:val="24"/>
      <w:sz w:val="40"/>
      <w:szCs w:val="20"/>
      <w:lang w:eastAsia="da-DK"/>
      <w14:ligatures w14:val="standardContextual"/>
    </w:rPr>
  </w:style>
  <w:style w:type="paragraph" w:styleId="Ingenafstand">
    <w:name w:val="No Spacing"/>
    <w:uiPriority w:val="1"/>
    <w:qFormat/>
    <w:rsid w:val="005A1F38"/>
    <w:pPr>
      <w:spacing w:after="0" w:line="240" w:lineRule="auto"/>
    </w:pPr>
    <w:rPr>
      <w:rFonts w:cs="Times New Roman"/>
      <w:kern w:val="24"/>
      <w:sz w:val="23"/>
      <w:szCs w:val="20"/>
      <w:lang w:eastAsia="da-DK"/>
      <w14:ligatures w14:val="standardContextual"/>
    </w:rPr>
  </w:style>
  <w:style w:type="character" w:customStyle="1" w:styleId="A3">
    <w:name w:val="A3"/>
    <w:uiPriority w:val="99"/>
    <w:rsid w:val="005A1F38"/>
    <w:rPr>
      <w:rFonts w:cs="Gotham"/>
      <w:i/>
      <w:iCs/>
      <w:color w:val="000000"/>
      <w:sz w:val="15"/>
      <w:szCs w:val="1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27072"/>
    <w:rPr>
      <w:rFonts w:ascii="Tahoma" w:eastAsiaTheme="majorEastAsia" w:hAnsi="Tahoma" w:cstheme="majorBidi"/>
      <w:color w:val="3E762A" w:themeColor="accent1" w:themeShade="BF"/>
      <w:sz w:val="56"/>
      <w:szCs w:val="32"/>
    </w:rPr>
  </w:style>
  <w:style w:type="character" w:styleId="Pladsholdertekst">
    <w:name w:val="Placeholder Text"/>
    <w:basedOn w:val="Standardskrifttypeiafsnit"/>
    <w:uiPriority w:val="99"/>
    <w:semiHidden/>
    <w:rsid w:val="00604967"/>
    <w:rPr>
      <w:color w:val="808080"/>
    </w:rPr>
  </w:style>
  <w:style w:type="character" w:styleId="Hyperlink">
    <w:name w:val="Hyperlink"/>
    <w:basedOn w:val="Standardskrifttypeiafsnit"/>
    <w:uiPriority w:val="99"/>
    <w:unhideWhenUsed/>
    <w:rsid w:val="00604967"/>
    <w:rPr>
      <w:color w:val="6B9F25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5FD6"/>
    <w:rPr>
      <w:rFonts w:ascii="Tahoma" w:eastAsiaTheme="majorEastAsia" w:hAnsi="Tahoma" w:cstheme="majorBidi"/>
      <w:b/>
      <w:color w:val="3E762A" w:themeColor="accent1" w:themeShade="BF"/>
      <w:kern w:val="24"/>
      <w:sz w:val="26"/>
      <w:szCs w:val="26"/>
      <w:lang w:eastAsia="da-DK"/>
      <w14:ligatures w14:val="standardContextual"/>
    </w:rPr>
  </w:style>
  <w:style w:type="paragraph" w:customStyle="1" w:styleId="Indryk2">
    <w:name w:val="Indryk2"/>
    <w:basedOn w:val="Normal"/>
    <w:link w:val="Indryk2Tegn"/>
    <w:autoRedefine/>
    <w:qFormat/>
    <w:rsid w:val="00721A6F"/>
    <w:pPr>
      <w:spacing w:after="60"/>
      <w:ind w:left="1843" w:hanging="1843"/>
    </w:pPr>
    <w:rPr>
      <w:rFonts w:cs="Times New Roman"/>
      <w:kern w:val="24"/>
      <w:lang w:eastAsia="da-DK"/>
      <w14:ligatures w14:val="standardContextual"/>
    </w:rPr>
  </w:style>
  <w:style w:type="character" w:customStyle="1" w:styleId="Indryk2Tegn">
    <w:name w:val="Indryk2 Tegn"/>
    <w:basedOn w:val="Standardskrifttypeiafsnit"/>
    <w:link w:val="Indryk2"/>
    <w:rsid w:val="00721A6F"/>
    <w:rPr>
      <w:rFonts w:ascii="Tahoma" w:hAnsi="Tahoma" w:cs="Times New Roman"/>
      <w:kern w:val="24"/>
      <w:sz w:val="21"/>
      <w:szCs w:val="21"/>
      <w:lang w:eastAsia="da-DK"/>
      <w14:ligatures w14:val="standardContextual"/>
    </w:rPr>
  </w:style>
  <w:style w:type="paragraph" w:styleId="Listeafsnit">
    <w:name w:val="List Paragraph"/>
    <w:basedOn w:val="Normal"/>
    <w:uiPriority w:val="34"/>
    <w:qFormat/>
    <w:rsid w:val="00F91215"/>
    <w:pPr>
      <w:ind w:left="720"/>
      <w:contextualSpacing/>
    </w:pPr>
  </w:style>
  <w:style w:type="paragraph" w:customStyle="1" w:styleId="Default">
    <w:name w:val="Default"/>
    <w:rsid w:val="00187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"/>
    <w:rsid w:val="001877F0"/>
    <w:pPr>
      <w:tabs>
        <w:tab w:val="clear" w:pos="2679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877F0"/>
  </w:style>
  <w:style w:type="character" w:customStyle="1" w:styleId="eop">
    <w:name w:val="eop"/>
    <w:basedOn w:val="Standardskrifttypeiafsnit"/>
    <w:rsid w:val="00187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1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hnpetersen195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Documents\Brugerdefinerede%20Office-skabeloner\John_Ans&#248;gning_Skabe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D57E9F8BE364C9C9254F1F93184FF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65AF40-950B-4165-B4E8-796DD05918C4}"/>
      </w:docPartPr>
      <w:docPartBody>
        <w:p w:rsidR="00000000" w:rsidRDefault="00663A5E" w:rsidP="00663A5E">
          <w:pPr>
            <w:pStyle w:val="9D57E9F8BE364C9C9254F1F93184FF49"/>
          </w:pPr>
          <w:r w:rsidRPr="004F661B">
            <w:rPr>
              <w:rStyle w:val="Pladsholdertekst"/>
            </w:rPr>
            <w:t>Klik her for at angive tekst.</w:t>
          </w:r>
        </w:p>
      </w:docPartBody>
    </w:docPart>
    <w:docPart>
      <w:docPartPr>
        <w:name w:val="97641689FE7B423DA6E34051441AE6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56753D-503D-4833-86F5-E25C1FE0A0EF}"/>
      </w:docPartPr>
      <w:docPartBody>
        <w:p w:rsidR="00000000" w:rsidRDefault="00663A5E" w:rsidP="00663A5E">
          <w:pPr>
            <w:pStyle w:val="97641689FE7B423DA6E34051441AE678"/>
          </w:pPr>
          <w:r>
            <w:t>Spændende Overskrift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9"/>
    <w:rsid w:val="00021DCB"/>
    <w:rsid w:val="00070BBC"/>
    <w:rsid w:val="000837AD"/>
    <w:rsid w:val="00194EA7"/>
    <w:rsid w:val="001C7BF9"/>
    <w:rsid w:val="001E3D2F"/>
    <w:rsid w:val="002128F1"/>
    <w:rsid w:val="00221C2D"/>
    <w:rsid w:val="00245456"/>
    <w:rsid w:val="00275142"/>
    <w:rsid w:val="003A5239"/>
    <w:rsid w:val="003E7C6C"/>
    <w:rsid w:val="004372FE"/>
    <w:rsid w:val="004A4EF1"/>
    <w:rsid w:val="004C252F"/>
    <w:rsid w:val="005901B4"/>
    <w:rsid w:val="005C4B09"/>
    <w:rsid w:val="0065383A"/>
    <w:rsid w:val="00663A5E"/>
    <w:rsid w:val="00703664"/>
    <w:rsid w:val="00957418"/>
    <w:rsid w:val="009B032C"/>
    <w:rsid w:val="00AC15A2"/>
    <w:rsid w:val="00B36D7C"/>
    <w:rsid w:val="00B93064"/>
    <w:rsid w:val="00CD05A3"/>
    <w:rsid w:val="00CF698F"/>
    <w:rsid w:val="00ED71B9"/>
    <w:rsid w:val="00F8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63A5E"/>
    <w:rPr>
      <w:color w:val="808080"/>
    </w:rPr>
  </w:style>
  <w:style w:type="paragraph" w:customStyle="1" w:styleId="7EC63695746D4F72B077FCFB0D8B5535">
    <w:name w:val="7EC63695746D4F72B077FCFB0D8B5535"/>
    <w:rsid w:val="00ED71B9"/>
  </w:style>
  <w:style w:type="paragraph" w:customStyle="1" w:styleId="80CB64C8BDF445179F9918180BF56FB0">
    <w:name w:val="80CB64C8BDF445179F9918180BF56FB0"/>
    <w:rsid w:val="00ED71B9"/>
  </w:style>
  <w:style w:type="paragraph" w:customStyle="1" w:styleId="75330E4483904283B3312DF39038C68B">
    <w:name w:val="75330E4483904283B3312DF39038C68B"/>
    <w:rsid w:val="003E7C6C"/>
  </w:style>
  <w:style w:type="paragraph" w:customStyle="1" w:styleId="F7931209D4BF4768A84D2D2DE7D890C3">
    <w:name w:val="F7931209D4BF4768A84D2D2DE7D890C3"/>
    <w:rsid w:val="00021DCB"/>
  </w:style>
  <w:style w:type="paragraph" w:customStyle="1" w:styleId="9D57E9F8BE364C9C9254F1F93184FF49">
    <w:name w:val="9D57E9F8BE364C9C9254F1F93184FF49"/>
    <w:rsid w:val="00663A5E"/>
  </w:style>
  <w:style w:type="paragraph" w:customStyle="1" w:styleId="10A21B6F6E52408B81202D9ED3781626">
    <w:name w:val="10A21B6F6E52408B81202D9ED3781626"/>
    <w:rsid w:val="00663A5E"/>
  </w:style>
  <w:style w:type="paragraph" w:customStyle="1" w:styleId="97641689FE7B423DA6E34051441AE678">
    <w:name w:val="97641689FE7B423DA6E34051441AE678"/>
    <w:rsid w:val="00663A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John_Ansøgning_Skabelon.dotx</Template>
  <TotalTime>2836</TotalTime>
  <Pages>6</Pages>
  <Words>889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Petersen</cp:lastModifiedBy>
  <cp:revision>150</cp:revision>
  <cp:lastPrinted>2021-03-21T21:41:00Z</cp:lastPrinted>
  <dcterms:created xsi:type="dcterms:W3CDTF">2019-09-29T08:20:00Z</dcterms:created>
  <dcterms:modified xsi:type="dcterms:W3CDTF">2021-03-21T22:03:00Z</dcterms:modified>
</cp:coreProperties>
</file>